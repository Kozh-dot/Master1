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D05622" w14:paraId="744859BC" w14:textId="77777777" w:rsidTr="001B2ABD">
        <w:trPr>
          <w:trHeight w:val="4410"/>
        </w:trPr>
        <w:tc>
          <w:tcPr>
            <w:tcW w:w="3600" w:type="dxa"/>
            <w:vAlign w:val="bottom"/>
          </w:tcPr>
          <w:p w14:paraId="1472B111" w14:textId="77777777" w:rsidR="001B2ABD" w:rsidRPr="00D05622" w:rsidRDefault="00583B44" w:rsidP="00392346">
            <w:r>
              <w:rPr>
                <w:noProof/>
              </w:rPr>
              <w:drawing>
                <wp:anchor distT="0" distB="0" distL="114300" distR="114300" simplePos="0" relativeHeight="251659264" behindDoc="0" locked="0" layoutInCell="1" allowOverlap="1" wp14:anchorId="1A41AD1C" wp14:editId="649ABC19">
                  <wp:simplePos x="0" y="0"/>
                  <wp:positionH relativeFrom="column">
                    <wp:posOffset>304800</wp:posOffset>
                  </wp:positionH>
                  <wp:positionV relativeFrom="paragraph">
                    <wp:posOffset>74295</wp:posOffset>
                  </wp:positionV>
                  <wp:extent cx="1493520" cy="1840230"/>
                  <wp:effectExtent l="133350" t="114300" r="125730" b="160020"/>
                  <wp:wrapNone/>
                  <wp:docPr id="1"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93520" cy="1840230"/>
                          </a:xfrm>
                          <a:prstGeom prst="rect">
                            <a:avLst/>
                          </a:prstGeom>
                          <a:solidFill>
                            <a:schemeClr val="accent1"/>
                          </a:solidFill>
                          <a:ln w="88900" cap="sq">
                            <a:solidFill>
                              <a:schemeClr val="accent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tc>
        <w:tc>
          <w:tcPr>
            <w:tcW w:w="720" w:type="dxa"/>
          </w:tcPr>
          <w:p w14:paraId="0EFF8948" w14:textId="77777777" w:rsidR="001B2ABD" w:rsidRPr="00D05622" w:rsidRDefault="001B2ABD" w:rsidP="00392346"/>
        </w:tc>
        <w:tc>
          <w:tcPr>
            <w:tcW w:w="6470" w:type="dxa"/>
            <w:vAlign w:val="bottom"/>
          </w:tcPr>
          <w:p w14:paraId="7C425A28" w14:textId="77777777" w:rsidR="001B2ABD" w:rsidRPr="00D05622" w:rsidRDefault="001031BF" w:rsidP="00392346">
            <w:pPr>
              <w:pStyle w:val="Titre"/>
              <w:jc w:val="left"/>
            </w:pPr>
            <w:r>
              <w:t>LE</w:t>
            </w:r>
            <w:r w:rsidR="00392346">
              <w:t xml:space="preserve"> </w:t>
            </w:r>
            <w:r>
              <w:t>BERRE Samuel</w:t>
            </w:r>
          </w:p>
          <w:p w14:paraId="1889A9EB" w14:textId="2FD3C50A" w:rsidR="001B2ABD" w:rsidRPr="00D05622" w:rsidRDefault="00894127" w:rsidP="00392346">
            <w:pPr>
              <w:pStyle w:val="Sous-titre"/>
            </w:pPr>
            <w:r>
              <w:t>Etudiant stagiaire développeur</w:t>
            </w:r>
            <w:bookmarkStart w:id="0" w:name="_GoBack"/>
            <w:bookmarkEnd w:id="0"/>
          </w:p>
        </w:tc>
      </w:tr>
      <w:tr w:rsidR="001B2ABD" w:rsidRPr="00D05622" w14:paraId="1B567CC6" w14:textId="77777777" w:rsidTr="001B2ABD">
        <w:tc>
          <w:tcPr>
            <w:tcW w:w="3600" w:type="dxa"/>
          </w:tcPr>
          <w:sdt>
            <w:sdtPr>
              <w:id w:val="-1711873194"/>
              <w:placeholder>
                <w:docPart w:val="BDBC9D7AFC5F4E93A00642E262C1678A"/>
              </w:placeholder>
              <w:temporary/>
              <w:showingPlcHdr/>
              <w15:appearance w15:val="hidden"/>
            </w:sdtPr>
            <w:sdtEndPr/>
            <w:sdtContent>
              <w:p w14:paraId="16A77870" w14:textId="77777777" w:rsidR="001B2ABD" w:rsidRPr="00D05622" w:rsidRDefault="00036450" w:rsidP="00392346">
                <w:pPr>
                  <w:pStyle w:val="Titre3"/>
                </w:pPr>
                <w:r w:rsidRPr="00D05622">
                  <w:t>Profil</w:t>
                </w:r>
              </w:p>
            </w:sdtContent>
          </w:sdt>
          <w:p w14:paraId="31C40CF9" w14:textId="77777777" w:rsidR="00036450" w:rsidRPr="00D05622" w:rsidRDefault="00392346" w:rsidP="00392346">
            <w:r>
              <w:t xml:space="preserve">Je suis une personne passionnée par l’informatique depuis des années, j’ai au cours de cette période développée de nombreuses compétences dans ce domaine. Je suis quelqu’un d’organisé qui est avide de nouvelles connaissances. </w:t>
            </w:r>
          </w:p>
          <w:p w14:paraId="49326D58" w14:textId="77777777" w:rsidR="00036450" w:rsidRPr="00D05622" w:rsidRDefault="00036450" w:rsidP="00392346"/>
          <w:sdt>
            <w:sdtPr>
              <w:id w:val="-1954003311"/>
              <w:placeholder>
                <w:docPart w:val="B7F71D4726434D2AAA8D0660FD2A1740"/>
              </w:placeholder>
              <w:temporary/>
              <w:showingPlcHdr/>
              <w15:appearance w15:val="hidden"/>
            </w:sdtPr>
            <w:sdtEndPr/>
            <w:sdtContent>
              <w:p w14:paraId="2E99AE59" w14:textId="77777777" w:rsidR="00036450" w:rsidRPr="00D05622" w:rsidRDefault="004813B3" w:rsidP="00392346">
                <w:pPr>
                  <w:pStyle w:val="Titre3"/>
                </w:pPr>
                <w:r w:rsidRPr="00D05622">
                  <w:t>CONTACT</w:t>
                </w:r>
              </w:p>
            </w:sdtContent>
          </w:sdt>
          <w:sdt>
            <w:sdtPr>
              <w:id w:val="1111563247"/>
              <w:placeholder>
                <w:docPart w:val="CA0310C4B0594D5EA4991D0491B44F2A"/>
              </w:placeholder>
              <w:temporary/>
              <w:showingPlcHdr/>
              <w15:appearance w15:val="hidden"/>
            </w:sdtPr>
            <w:sdtEndPr/>
            <w:sdtContent>
              <w:p w14:paraId="58C25CF4" w14:textId="77777777" w:rsidR="004D3011" w:rsidRPr="00D05622" w:rsidRDefault="004D3011" w:rsidP="00392346">
                <w:r w:rsidRPr="00D05622">
                  <w:t>TÉLÉPHONE :</w:t>
                </w:r>
              </w:p>
            </w:sdtContent>
          </w:sdt>
          <w:p w14:paraId="3374E790" w14:textId="77777777" w:rsidR="004D3011" w:rsidRPr="00D05622" w:rsidRDefault="001031BF" w:rsidP="00392346">
            <w:r>
              <w:t>07 82 93 85 52</w:t>
            </w:r>
          </w:p>
          <w:p w14:paraId="26E460DF" w14:textId="77777777" w:rsidR="004D3011" w:rsidRPr="00D05622" w:rsidRDefault="004D3011" w:rsidP="00392346"/>
          <w:sdt>
            <w:sdtPr>
              <w:id w:val="-240260293"/>
              <w:placeholder>
                <w:docPart w:val="64C79400EBB9496CAFC8FF5BBEF5BF86"/>
              </w:placeholder>
              <w:temporary/>
              <w:showingPlcHdr/>
              <w15:appearance w15:val="hidden"/>
            </w:sdtPr>
            <w:sdtEndPr/>
            <w:sdtContent>
              <w:p w14:paraId="22651185" w14:textId="77777777" w:rsidR="004D3011" w:rsidRPr="00D05622" w:rsidRDefault="004D3011" w:rsidP="00392346">
                <w:r w:rsidRPr="00D05622">
                  <w:t>E-MAIL :</w:t>
                </w:r>
              </w:p>
            </w:sdtContent>
          </w:sdt>
          <w:p w14:paraId="1A5DF23C" w14:textId="7A54804E" w:rsidR="00036450" w:rsidRDefault="005E19CE" w:rsidP="00392346">
            <w:hyperlink r:id="rId10" w:history="1">
              <w:r w:rsidR="003F32F0" w:rsidRPr="005A195C">
                <w:rPr>
                  <w:rStyle w:val="Lienhypertexte"/>
                </w:rPr>
                <w:t>samuelleberre@outlook.fr</w:t>
              </w:r>
            </w:hyperlink>
          </w:p>
          <w:p w14:paraId="1E17EFE6" w14:textId="77777777" w:rsidR="003F32F0" w:rsidRPr="00D05622" w:rsidRDefault="003F32F0" w:rsidP="00392346">
            <w:pPr>
              <w:rPr>
                <w:rStyle w:val="Lienhypertexte"/>
              </w:rPr>
            </w:pPr>
          </w:p>
          <w:sdt>
            <w:sdtPr>
              <w:rPr>
                <w:color w:val="DD8047" w:themeColor="accent2"/>
                <w:u w:val="single"/>
              </w:rPr>
              <w:id w:val="-1444214663"/>
              <w:placeholder>
                <w:docPart w:val="CF3046D2B9914E89946C1F9E06D160BE"/>
              </w:placeholder>
              <w:temporary/>
              <w:showingPlcHdr/>
              <w15:appearance w15:val="hidden"/>
            </w:sdtPr>
            <w:sdtEndPr>
              <w:rPr>
                <w:color w:val="548AB7" w:themeColor="accent1" w:themeShade="BF"/>
                <w:u w:val="none"/>
              </w:rPr>
            </w:sdtEndPr>
            <w:sdtContent>
              <w:p w14:paraId="2122B640" w14:textId="77777777" w:rsidR="004D3011" w:rsidRPr="00D05622" w:rsidRDefault="002400EB" w:rsidP="00392346">
                <w:pPr>
                  <w:pStyle w:val="Titre3"/>
                </w:pPr>
                <w:r w:rsidRPr="00D05622">
                  <w:t>LOISIRS</w:t>
                </w:r>
              </w:p>
            </w:sdtContent>
          </w:sdt>
          <w:p w14:paraId="4BB66F8B" w14:textId="77777777" w:rsidR="004D3011" w:rsidRPr="00D05622" w:rsidRDefault="001031BF" w:rsidP="00392346">
            <w:r>
              <w:t>Manga</w:t>
            </w:r>
          </w:p>
          <w:p w14:paraId="30E20D7A" w14:textId="77777777" w:rsidR="004D3011" w:rsidRPr="00D05622" w:rsidRDefault="001031BF" w:rsidP="00392346">
            <w:r>
              <w:t>Séries / Films</w:t>
            </w:r>
          </w:p>
          <w:p w14:paraId="77A5A343" w14:textId="77777777" w:rsidR="004D3011" w:rsidRDefault="001031BF" w:rsidP="00392346">
            <w:r>
              <w:t>Jeux Vidéos</w:t>
            </w:r>
          </w:p>
          <w:p w14:paraId="2BD5ADA6" w14:textId="197B3DA8" w:rsidR="004D1E87" w:rsidRDefault="004D1E87" w:rsidP="00392346"/>
          <w:p w14:paraId="27F92395" w14:textId="77777777" w:rsidR="003F32F0" w:rsidRDefault="003F32F0" w:rsidP="00392346"/>
          <w:p w14:paraId="4EB2F1B1" w14:textId="3D6D8765" w:rsidR="004D1E87" w:rsidRDefault="004D1E87" w:rsidP="004D1E87">
            <w:pPr>
              <w:pStyle w:val="Titre3"/>
            </w:pPr>
            <w:r>
              <w:t>Comp</w:t>
            </w:r>
            <w:r w:rsidR="003E0D52">
              <w:t>é</w:t>
            </w:r>
            <w:r>
              <w:t>tences</w:t>
            </w:r>
          </w:p>
          <w:p w14:paraId="6B2BBCF6" w14:textId="41EEF768" w:rsidR="004D1E87" w:rsidRPr="00D05622" w:rsidRDefault="004D1E87" w:rsidP="00392346">
            <w:r w:rsidRPr="00D05622">
              <w:rPr>
                <w:noProof/>
                <w:lang w:eastAsia="en-US"/>
              </w:rPr>
              <w:drawing>
                <wp:inline distT="0" distB="0" distL="0" distR="0" wp14:anchorId="07961E09" wp14:editId="752B4ECE">
                  <wp:extent cx="2544418" cy="1454785"/>
                  <wp:effectExtent l="0" t="0" r="0" b="0"/>
                  <wp:docPr id="12" name="Graphique 12" descr="graphique Compétenc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720" w:type="dxa"/>
          </w:tcPr>
          <w:p w14:paraId="07FD19B0" w14:textId="77777777" w:rsidR="001B2ABD" w:rsidRPr="00D05622" w:rsidRDefault="001B2ABD" w:rsidP="00392346"/>
        </w:tc>
        <w:tc>
          <w:tcPr>
            <w:tcW w:w="6470" w:type="dxa"/>
          </w:tcPr>
          <w:sdt>
            <w:sdtPr>
              <w:id w:val="1049110328"/>
              <w:placeholder>
                <w:docPart w:val="4D94EBD4C588404FB52F69FB69D3B739"/>
              </w:placeholder>
              <w:temporary/>
              <w:showingPlcHdr/>
              <w15:appearance w15:val="hidden"/>
            </w:sdtPr>
            <w:sdtEndPr/>
            <w:sdtContent>
              <w:p w14:paraId="13CF3335" w14:textId="77777777" w:rsidR="001B2ABD" w:rsidRPr="00D05622" w:rsidRDefault="00E25A26" w:rsidP="00392346">
                <w:pPr>
                  <w:pStyle w:val="Titre2"/>
                </w:pPr>
                <w:r w:rsidRPr="00D05622">
                  <w:t>FORMATION</w:t>
                </w:r>
              </w:p>
            </w:sdtContent>
          </w:sdt>
          <w:p w14:paraId="78C8C96D" w14:textId="39821BE9" w:rsidR="004D1E87" w:rsidRDefault="004D1E87" w:rsidP="00392346">
            <w:r>
              <w:t>UBS Vannes</w:t>
            </w:r>
          </w:p>
          <w:p w14:paraId="4F759595" w14:textId="35D5EE5A" w:rsidR="004D1E87" w:rsidRDefault="004D1E87" w:rsidP="00392346">
            <w:r>
              <w:t>2019 – 2020</w:t>
            </w:r>
          </w:p>
          <w:p w14:paraId="09BC074C" w14:textId="3DA6A380" w:rsidR="004D1E87" w:rsidRDefault="004D1E87" w:rsidP="00392346">
            <w:r>
              <w:t>Master 1 Informatique – Application Interactive et Données Numériques</w:t>
            </w:r>
          </w:p>
          <w:p w14:paraId="376C2C7E" w14:textId="77777777" w:rsidR="004D1E87" w:rsidRDefault="004D1E87" w:rsidP="00392346"/>
          <w:p w14:paraId="0EEC298F" w14:textId="4032D2AB" w:rsidR="00036450" w:rsidRPr="00D05622" w:rsidRDefault="001031BF" w:rsidP="00392346">
            <w:r>
              <w:t>UBS Vannes</w:t>
            </w:r>
          </w:p>
          <w:p w14:paraId="15031A5C" w14:textId="434B70CA" w:rsidR="00036450" w:rsidRPr="00D05622" w:rsidRDefault="001031BF" w:rsidP="00392346">
            <w:pPr>
              <w:pStyle w:val="Date"/>
            </w:pPr>
            <w:r>
              <w:t xml:space="preserve">2018 </w:t>
            </w:r>
            <w:r w:rsidR="00036450" w:rsidRPr="00D05622">
              <w:t>-</w:t>
            </w:r>
            <w:r>
              <w:t xml:space="preserve"> </w:t>
            </w:r>
            <w:r w:rsidR="004D1E87">
              <w:t>2019</w:t>
            </w:r>
          </w:p>
          <w:p w14:paraId="3316F2DF" w14:textId="77777777" w:rsidR="004D3011" w:rsidRPr="00392346" w:rsidRDefault="002C17EE" w:rsidP="00392346">
            <w:r w:rsidRPr="00392346">
              <w:t xml:space="preserve">Obtention d’une </w:t>
            </w:r>
            <w:r w:rsidR="001031BF" w:rsidRPr="00392346">
              <w:t>Licence 3 Informatique</w:t>
            </w:r>
            <w:r w:rsidR="00392346" w:rsidRPr="00392346">
              <w:t xml:space="preserve"> qui m’a permis d’approfondir mes connaissances.</w:t>
            </w:r>
          </w:p>
          <w:p w14:paraId="12701860" w14:textId="77777777" w:rsidR="00036450" w:rsidRPr="00D05622" w:rsidRDefault="00036450" w:rsidP="00392346"/>
          <w:p w14:paraId="7163D9AA" w14:textId="77777777" w:rsidR="001031BF" w:rsidRPr="00D05622" w:rsidRDefault="001031BF" w:rsidP="00392346">
            <w:r>
              <w:t>IUT Vannes</w:t>
            </w:r>
          </w:p>
          <w:p w14:paraId="1EA230D7" w14:textId="77777777" w:rsidR="001031BF" w:rsidRPr="00D05622" w:rsidRDefault="001031BF" w:rsidP="00392346">
            <w:pPr>
              <w:pStyle w:val="Date"/>
            </w:pPr>
            <w:r>
              <w:t xml:space="preserve">2016 </w:t>
            </w:r>
            <w:r w:rsidRPr="00D05622">
              <w:t>-</w:t>
            </w:r>
            <w:r>
              <w:t xml:space="preserve"> 2018</w:t>
            </w:r>
          </w:p>
          <w:p w14:paraId="4F38791A" w14:textId="77777777" w:rsidR="001031BF" w:rsidRDefault="00583B44" w:rsidP="00392346">
            <w:r>
              <w:t>Obtention d’un DUT Informatique durant lequel j’ai développé mes compétences dans tous les langages cités plus bas.</w:t>
            </w:r>
          </w:p>
          <w:p w14:paraId="448AC1D9" w14:textId="77777777" w:rsidR="001031BF" w:rsidRDefault="001031BF" w:rsidP="00392346"/>
          <w:p w14:paraId="1A3B6EC9" w14:textId="77777777" w:rsidR="001031BF" w:rsidRPr="00D05622" w:rsidRDefault="001031BF" w:rsidP="00392346">
            <w:r>
              <w:t>Lycée Benjamin Franklin Auray</w:t>
            </w:r>
          </w:p>
          <w:p w14:paraId="7515DD66" w14:textId="77777777" w:rsidR="001031BF" w:rsidRPr="00D05622" w:rsidRDefault="001031BF" w:rsidP="00392346">
            <w:pPr>
              <w:pStyle w:val="Date"/>
            </w:pPr>
            <w:r>
              <w:t xml:space="preserve">2013 </w:t>
            </w:r>
            <w:r w:rsidRPr="00D05622">
              <w:t>-</w:t>
            </w:r>
            <w:r>
              <w:t xml:space="preserve"> 2016</w:t>
            </w:r>
          </w:p>
          <w:p w14:paraId="62DB7DBA" w14:textId="77777777" w:rsidR="001031BF" w:rsidRPr="00D05622" w:rsidRDefault="001031BF" w:rsidP="00392346">
            <w:r>
              <w:t>Obtention du Baccalauréat Scientifique option ISN</w:t>
            </w:r>
            <w:r w:rsidR="00392346">
              <w:t>.</w:t>
            </w:r>
          </w:p>
          <w:p w14:paraId="19732329" w14:textId="14E0BAE8" w:rsidR="00036450" w:rsidRPr="00D05622" w:rsidRDefault="001031BF" w:rsidP="00392346">
            <w:pPr>
              <w:pStyle w:val="Titre2"/>
            </w:pPr>
            <w:r>
              <w:t xml:space="preserve"> </w:t>
            </w:r>
            <w:sdt>
              <w:sdtPr>
                <w:id w:val="1001553383"/>
                <w:placeholder>
                  <w:docPart w:val="DE17EA2A18C74159804675F685B398C3"/>
                </w:placeholder>
                <w:temporary/>
                <w:showingPlcHdr/>
                <w15:appearance w15:val="hidden"/>
              </w:sdtPr>
              <w:sdtEndPr/>
              <w:sdtContent>
                <w:r w:rsidR="00036450" w:rsidRPr="00D05622">
                  <w:t>PARCOURS PROFESSIONNEL</w:t>
                </w:r>
              </w:sdtContent>
            </w:sdt>
            <w:r w:rsidR="004D1E87">
              <w:t xml:space="preserve"> et Universitaire</w:t>
            </w:r>
          </w:p>
          <w:p w14:paraId="5F4B984C" w14:textId="77777777" w:rsidR="004D1E87" w:rsidRDefault="004D1E87" w:rsidP="00392346">
            <w:r>
              <w:t xml:space="preserve">Hôpital Grand Ouest |Développeur </w:t>
            </w:r>
          </w:p>
          <w:p w14:paraId="433557A1" w14:textId="7ED41692" w:rsidR="004D1E87" w:rsidRDefault="004D1E87" w:rsidP="00392346">
            <w:r>
              <w:t>Juillet 2019 – Août 2019</w:t>
            </w:r>
          </w:p>
          <w:p w14:paraId="2972D80D" w14:textId="5206162F" w:rsidR="004D1E87" w:rsidRDefault="004D1E87" w:rsidP="00392346">
            <w:r>
              <w:t xml:space="preserve">Analyse du fonctionnement d’un outil logiciel fait avec JAVA et redéveloppement de ce logiciel avec </w:t>
            </w:r>
            <w:r w:rsidR="003F32F0">
              <w:t>les langages</w:t>
            </w:r>
            <w:r>
              <w:t xml:space="preserve"> PHP et JavaScript</w:t>
            </w:r>
            <w:r w:rsidR="003F32F0">
              <w:t>.</w:t>
            </w:r>
          </w:p>
          <w:p w14:paraId="7219B5F1" w14:textId="77777777" w:rsidR="004D1E87" w:rsidRDefault="004D1E87" w:rsidP="00392346"/>
          <w:p w14:paraId="7118A685" w14:textId="48175FB5" w:rsidR="00036450" w:rsidRPr="00D05622" w:rsidRDefault="00583B44" w:rsidP="00392346">
            <w:pPr>
              <w:rPr>
                <w:bCs/>
              </w:rPr>
            </w:pPr>
            <w:r>
              <w:t>UBS Vannes</w:t>
            </w:r>
            <w:r w:rsidR="00036450" w:rsidRPr="00D05622">
              <w:t xml:space="preserve"> | </w:t>
            </w:r>
            <m:oMath>
              <m:r>
                <w:rPr>
                  <w:rFonts w:ascii="Cambria Math" w:hAnsi="Cambria Math"/>
                </w:rPr>
                <m:t>É</m:t>
              </m:r>
            </m:oMath>
            <w:r w:rsidR="004D1E87">
              <w:t xml:space="preserve">tudiant </w:t>
            </w:r>
            <w:r>
              <w:t>Développeur</w:t>
            </w:r>
          </w:p>
          <w:p w14:paraId="59B93938" w14:textId="77777777" w:rsidR="00036450" w:rsidRPr="00D05622" w:rsidRDefault="00583B44" w:rsidP="00392346">
            <w:r>
              <w:t xml:space="preserve">Février 2019 </w:t>
            </w:r>
            <w:r w:rsidR="00036450" w:rsidRPr="00D05622">
              <w:t>–</w:t>
            </w:r>
            <w:r>
              <w:t xml:space="preserve"> Mai 2019</w:t>
            </w:r>
          </w:p>
          <w:p w14:paraId="31D511C1" w14:textId="6CD894A3" w:rsidR="00036450" w:rsidRPr="00D05622" w:rsidRDefault="00392346" w:rsidP="00392346">
            <w:r>
              <w:t xml:space="preserve">Participation </w:t>
            </w:r>
            <w:r w:rsidR="00583B44">
              <w:t>à la réalisation du moteur d’un jeu de Mahjong</w:t>
            </w:r>
            <w:r>
              <w:t xml:space="preserve"> au cours d’un projet</w:t>
            </w:r>
            <w:r w:rsidR="00261B59">
              <w:t>, en Java</w:t>
            </w:r>
            <w:r>
              <w:t>.</w:t>
            </w:r>
            <w:r w:rsidR="00036450" w:rsidRPr="00D05622">
              <w:t xml:space="preserve"> </w:t>
            </w:r>
          </w:p>
          <w:p w14:paraId="5616EEFB" w14:textId="77777777" w:rsidR="004D3011" w:rsidRPr="00D05622" w:rsidRDefault="004D3011" w:rsidP="00392346"/>
          <w:p w14:paraId="48DAF32B" w14:textId="77777777" w:rsidR="004D3011" w:rsidRPr="00D05622" w:rsidRDefault="00583B44" w:rsidP="00392346">
            <w:pPr>
              <w:rPr>
                <w:bCs/>
              </w:rPr>
            </w:pPr>
            <w:r>
              <w:t>IUT Lorient</w:t>
            </w:r>
            <w:r w:rsidR="004D3011" w:rsidRPr="00D05622">
              <w:t xml:space="preserve"> | </w:t>
            </w:r>
            <w:r>
              <w:t>Stagiaire</w:t>
            </w:r>
          </w:p>
          <w:p w14:paraId="12AF8640" w14:textId="77777777" w:rsidR="004D3011" w:rsidRPr="00D05622" w:rsidRDefault="00583B44" w:rsidP="00392346">
            <w:r>
              <w:t xml:space="preserve">Avril 2018 </w:t>
            </w:r>
            <w:r w:rsidR="004D3011" w:rsidRPr="00D05622">
              <w:t>–</w:t>
            </w:r>
            <w:r>
              <w:t xml:space="preserve"> Juin 2018</w:t>
            </w:r>
          </w:p>
          <w:p w14:paraId="72BDFF9E" w14:textId="77777777" w:rsidR="004D3011" w:rsidRPr="00D05622" w:rsidRDefault="00583B44" w:rsidP="00392346">
            <w:r>
              <w:t>Réalisation d’une automatisation du suivie du recrutement par formation.</w:t>
            </w:r>
            <w:r w:rsidR="00036450" w:rsidRPr="00D05622">
              <w:t xml:space="preserve"> </w:t>
            </w:r>
          </w:p>
          <w:p w14:paraId="7E043D57" w14:textId="77777777" w:rsidR="004D3011" w:rsidRPr="00D05622" w:rsidRDefault="004D3011" w:rsidP="00392346"/>
          <w:p w14:paraId="03B23702" w14:textId="43BF6BF5" w:rsidR="004D3011" w:rsidRPr="00D05622" w:rsidRDefault="00583B44" w:rsidP="00392346">
            <w:pPr>
              <w:rPr>
                <w:bCs/>
              </w:rPr>
            </w:pPr>
            <w:r>
              <w:t>IUT Vannes</w:t>
            </w:r>
            <w:r w:rsidR="004D3011" w:rsidRPr="00D05622">
              <w:t xml:space="preserve"> | </w:t>
            </w:r>
            <m:oMath>
              <m:r>
                <w:rPr>
                  <w:rFonts w:ascii="Cambria Math" w:hAnsi="Cambria Math"/>
                </w:rPr>
                <m:t>É</m:t>
              </m:r>
            </m:oMath>
            <w:r w:rsidR="004D1E87">
              <w:t xml:space="preserve">tudiant </w:t>
            </w:r>
            <w:r>
              <w:t>Développeur</w:t>
            </w:r>
          </w:p>
          <w:p w14:paraId="66F4F9B4" w14:textId="77777777" w:rsidR="004D3011" w:rsidRPr="00D05622" w:rsidRDefault="002C17EE" w:rsidP="00392346">
            <w:r>
              <w:t xml:space="preserve">2016 </w:t>
            </w:r>
            <w:r w:rsidR="004D3011" w:rsidRPr="00D05622">
              <w:t>–</w:t>
            </w:r>
            <w:r>
              <w:t xml:space="preserve"> 2018</w:t>
            </w:r>
          </w:p>
          <w:p w14:paraId="5F1C4E26" w14:textId="1B4EE3B8" w:rsidR="004D3011" w:rsidRPr="00D05622" w:rsidRDefault="002C17EE" w:rsidP="00392346">
            <w:r>
              <w:t>Création d’un site Web pour une association avec WordPress, et d’un éditeur de base de données avec Java et JDBC. Réalisation de nombreux petit</w:t>
            </w:r>
            <w:r w:rsidR="004D1E87">
              <w:t>s</w:t>
            </w:r>
            <w:r>
              <w:t xml:space="preserve"> site</w:t>
            </w:r>
            <w:r w:rsidR="004D1E87">
              <w:t>s</w:t>
            </w:r>
            <w:r>
              <w:t xml:space="preserve"> avec PHP et JavaScript. Participation dans la création d’une application Android et d’une API REST en PHP.</w:t>
            </w:r>
          </w:p>
          <w:p w14:paraId="771C7F8F" w14:textId="6859034D" w:rsidR="00036450" w:rsidRPr="00D05622" w:rsidRDefault="00036450" w:rsidP="00392346">
            <w:pPr>
              <w:rPr>
                <w:color w:val="FFFFFF" w:themeColor="background1"/>
              </w:rPr>
            </w:pPr>
          </w:p>
        </w:tc>
      </w:tr>
    </w:tbl>
    <w:p w14:paraId="5FFD7A17" w14:textId="77777777" w:rsidR="0043117B" w:rsidRPr="00D05622" w:rsidRDefault="005E19CE" w:rsidP="00392346"/>
    <w:sectPr w:rsidR="0043117B" w:rsidRPr="00D05622" w:rsidSect="005E7054">
      <w:headerReference w:type="default" r:id="rId12"/>
      <w:pgSz w:w="11906" w:h="16838" w:code="9"/>
      <w:pgMar w:top="720" w:right="567" w:bottom="720"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32C8E" w14:textId="77777777" w:rsidR="005E19CE" w:rsidRDefault="005E19CE" w:rsidP="00392346">
      <w:r>
        <w:separator/>
      </w:r>
    </w:p>
  </w:endnote>
  <w:endnote w:type="continuationSeparator" w:id="0">
    <w:p w14:paraId="057FF7A9" w14:textId="77777777" w:rsidR="005E19CE" w:rsidRDefault="005E19CE" w:rsidP="00392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1E139" w14:textId="77777777" w:rsidR="005E19CE" w:rsidRDefault="005E19CE" w:rsidP="00392346">
      <w:r>
        <w:separator/>
      </w:r>
    </w:p>
  </w:footnote>
  <w:footnote w:type="continuationSeparator" w:id="0">
    <w:p w14:paraId="67D780E1" w14:textId="77777777" w:rsidR="005E19CE" w:rsidRDefault="005E19CE" w:rsidP="00392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3068E" w14:textId="77777777" w:rsidR="000C45FF" w:rsidRDefault="000C45FF" w:rsidP="00392346">
    <w:pPr>
      <w:pStyle w:val="En-tte"/>
    </w:pPr>
    <w:r>
      <w:rPr>
        <w:noProof/>
        <w:lang w:val="en-US" w:eastAsia="en-US"/>
      </w:rPr>
      <w:drawing>
        <wp:anchor distT="0" distB="0" distL="114300" distR="114300" simplePos="0" relativeHeight="251658240" behindDoc="1" locked="0" layoutInCell="1" allowOverlap="1" wp14:anchorId="40A5775E" wp14:editId="26E12CB6">
          <wp:simplePos x="0" y="0"/>
          <wp:positionH relativeFrom="page">
            <wp:posOffset>152400</wp:posOffset>
          </wp:positionH>
          <wp:positionV relativeFrom="page">
            <wp:posOffset>228599</wp:posOffset>
          </wp:positionV>
          <wp:extent cx="7259320" cy="10238739"/>
          <wp:effectExtent l="0" t="0" r="0" b="0"/>
          <wp:wrapNone/>
          <wp:docPr id="3" name="Graphisme 3" descr="élément décor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70932" cy="10255117"/>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BF"/>
    <w:rsid w:val="00036450"/>
    <w:rsid w:val="000C45FF"/>
    <w:rsid w:val="000E3FD1"/>
    <w:rsid w:val="001031BF"/>
    <w:rsid w:val="00112054"/>
    <w:rsid w:val="001525E1"/>
    <w:rsid w:val="00180329"/>
    <w:rsid w:val="0019001F"/>
    <w:rsid w:val="001A74A5"/>
    <w:rsid w:val="001B2ABD"/>
    <w:rsid w:val="001E0391"/>
    <w:rsid w:val="001E1759"/>
    <w:rsid w:val="001F1ECC"/>
    <w:rsid w:val="002400EB"/>
    <w:rsid w:val="00256CF7"/>
    <w:rsid w:val="00261B59"/>
    <w:rsid w:val="002C17EE"/>
    <w:rsid w:val="0030481B"/>
    <w:rsid w:val="0037121F"/>
    <w:rsid w:val="00392346"/>
    <w:rsid w:val="003E0D52"/>
    <w:rsid w:val="003F32F0"/>
    <w:rsid w:val="004071FC"/>
    <w:rsid w:val="00445947"/>
    <w:rsid w:val="004813B3"/>
    <w:rsid w:val="00493F68"/>
    <w:rsid w:val="00496591"/>
    <w:rsid w:val="004B11AD"/>
    <w:rsid w:val="004C63E4"/>
    <w:rsid w:val="004D1E87"/>
    <w:rsid w:val="004D3011"/>
    <w:rsid w:val="005262AC"/>
    <w:rsid w:val="00583B44"/>
    <w:rsid w:val="00585411"/>
    <w:rsid w:val="005B2659"/>
    <w:rsid w:val="005E19CE"/>
    <w:rsid w:val="005E39D5"/>
    <w:rsid w:val="005E7054"/>
    <w:rsid w:val="00600670"/>
    <w:rsid w:val="0062123A"/>
    <w:rsid w:val="00646E75"/>
    <w:rsid w:val="006771D0"/>
    <w:rsid w:val="00715FCB"/>
    <w:rsid w:val="00743101"/>
    <w:rsid w:val="007867A0"/>
    <w:rsid w:val="007927F5"/>
    <w:rsid w:val="007A6A4A"/>
    <w:rsid w:val="00802CA0"/>
    <w:rsid w:val="00894127"/>
    <w:rsid w:val="008D74AF"/>
    <w:rsid w:val="00A2118D"/>
    <w:rsid w:val="00AC6745"/>
    <w:rsid w:val="00AD76E2"/>
    <w:rsid w:val="00B20152"/>
    <w:rsid w:val="00B31449"/>
    <w:rsid w:val="00B70850"/>
    <w:rsid w:val="00C066B6"/>
    <w:rsid w:val="00C37BA1"/>
    <w:rsid w:val="00C4674C"/>
    <w:rsid w:val="00C506CF"/>
    <w:rsid w:val="00C72BED"/>
    <w:rsid w:val="00C9578B"/>
    <w:rsid w:val="00D05622"/>
    <w:rsid w:val="00D2522B"/>
    <w:rsid w:val="00D419DF"/>
    <w:rsid w:val="00D5459D"/>
    <w:rsid w:val="00DD172A"/>
    <w:rsid w:val="00E25A26"/>
    <w:rsid w:val="00E4381A"/>
    <w:rsid w:val="00E55D74"/>
    <w:rsid w:val="00E56434"/>
    <w:rsid w:val="00F4694D"/>
    <w:rsid w:val="00F60274"/>
    <w:rsid w:val="00F75B88"/>
    <w:rsid w:val="00F77FB9"/>
    <w:rsid w:val="00FB068F"/>
    <w:rsid w:val="00FF0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2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346"/>
    <w:pPr>
      <w:jc w:val="both"/>
    </w:pPr>
    <w:rPr>
      <w:sz w:val="18"/>
      <w:szCs w:val="22"/>
      <w:lang w:bidi="fr-FR"/>
    </w:rPr>
  </w:style>
  <w:style w:type="paragraph" w:styleId="Titre1">
    <w:name w:val="heading 1"/>
    <w:basedOn w:val="Normal"/>
    <w:next w:val="Normal"/>
    <w:link w:val="Titre1C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Titre2">
    <w:name w:val="heading 2"/>
    <w:basedOn w:val="Normal"/>
    <w:next w:val="Normal"/>
    <w:link w:val="Titre2C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Titre3">
    <w:name w:val="heading 3"/>
    <w:basedOn w:val="Normal"/>
    <w:next w:val="Normal"/>
    <w:link w:val="Titre3C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D3011"/>
    <w:rPr>
      <w:rFonts w:asciiTheme="majorHAnsi" w:eastAsiaTheme="majorEastAsia" w:hAnsiTheme="majorHAnsi" w:cstheme="majorBidi"/>
      <w:b/>
      <w:bCs/>
      <w:caps/>
      <w:sz w:val="22"/>
      <w:szCs w:val="26"/>
    </w:rPr>
  </w:style>
  <w:style w:type="paragraph" w:styleId="Titre">
    <w:name w:val="Title"/>
    <w:basedOn w:val="Normal"/>
    <w:next w:val="Normal"/>
    <w:link w:val="TitreCar"/>
    <w:uiPriority w:val="10"/>
    <w:qFormat/>
    <w:rsid w:val="001B2ABD"/>
    <w:rPr>
      <w:caps/>
      <w:color w:val="000000" w:themeColor="text1"/>
      <w:sz w:val="96"/>
      <w:szCs w:val="76"/>
    </w:rPr>
  </w:style>
  <w:style w:type="character" w:customStyle="1" w:styleId="TitreCar">
    <w:name w:val="Titre Car"/>
    <w:basedOn w:val="Policepardfaut"/>
    <w:link w:val="Titre"/>
    <w:uiPriority w:val="10"/>
    <w:rsid w:val="001B2ABD"/>
    <w:rPr>
      <w:caps/>
      <w:color w:val="000000" w:themeColor="text1"/>
      <w:sz w:val="96"/>
      <w:szCs w:val="76"/>
    </w:rPr>
  </w:style>
  <w:style w:type="character" w:styleId="Accentuation">
    <w:name w:val="Emphasis"/>
    <w:basedOn w:val="Policepardfaut"/>
    <w:uiPriority w:val="11"/>
    <w:semiHidden/>
    <w:qFormat/>
    <w:rsid w:val="00E25A26"/>
    <w:rPr>
      <w:i/>
      <w:iCs/>
    </w:rPr>
  </w:style>
  <w:style w:type="character" w:customStyle="1" w:styleId="Titre1Car">
    <w:name w:val="Titre 1 Car"/>
    <w:basedOn w:val="Policepardfaut"/>
    <w:link w:val="Titre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ar"/>
    <w:uiPriority w:val="99"/>
    <w:rsid w:val="00036450"/>
  </w:style>
  <w:style w:type="character" w:customStyle="1" w:styleId="DateCar">
    <w:name w:val="Date Car"/>
    <w:basedOn w:val="Policepardfaut"/>
    <w:link w:val="Date"/>
    <w:uiPriority w:val="99"/>
    <w:rsid w:val="00036450"/>
    <w:rPr>
      <w:sz w:val="18"/>
      <w:szCs w:val="22"/>
    </w:rPr>
  </w:style>
  <w:style w:type="character" w:styleId="Lienhypertexte">
    <w:name w:val="Hyperlink"/>
    <w:basedOn w:val="Policepardfaut"/>
    <w:uiPriority w:val="99"/>
    <w:unhideWhenUsed/>
    <w:rsid w:val="00C37BA1"/>
    <w:rPr>
      <w:color w:val="DD8047" w:themeColor="accent2"/>
      <w:u w:val="single"/>
    </w:rPr>
  </w:style>
  <w:style w:type="character" w:customStyle="1" w:styleId="Mentionnonrsolue1">
    <w:name w:val="Mention non résolue1"/>
    <w:basedOn w:val="Policepardfaut"/>
    <w:uiPriority w:val="99"/>
    <w:semiHidden/>
    <w:rsid w:val="004813B3"/>
    <w:rPr>
      <w:color w:val="605E5C"/>
      <w:shd w:val="clear" w:color="auto" w:fill="E1DFDD"/>
    </w:rPr>
  </w:style>
  <w:style w:type="paragraph" w:styleId="En-tte">
    <w:name w:val="header"/>
    <w:basedOn w:val="Normal"/>
    <w:link w:val="En-tteCar"/>
    <w:uiPriority w:val="99"/>
    <w:semiHidden/>
    <w:rsid w:val="000C45FF"/>
    <w:pPr>
      <w:tabs>
        <w:tab w:val="center" w:pos="4680"/>
        <w:tab w:val="right" w:pos="9360"/>
      </w:tabs>
    </w:pPr>
  </w:style>
  <w:style w:type="character" w:customStyle="1" w:styleId="En-tteCar">
    <w:name w:val="En-tête Car"/>
    <w:basedOn w:val="Policepardfaut"/>
    <w:link w:val="En-tte"/>
    <w:uiPriority w:val="99"/>
    <w:semiHidden/>
    <w:rsid w:val="000C45FF"/>
    <w:rPr>
      <w:sz w:val="22"/>
      <w:szCs w:val="22"/>
    </w:rPr>
  </w:style>
  <w:style w:type="paragraph" w:styleId="Pieddepage">
    <w:name w:val="footer"/>
    <w:basedOn w:val="Normal"/>
    <w:link w:val="PieddepageCar"/>
    <w:uiPriority w:val="99"/>
    <w:semiHidden/>
    <w:rsid w:val="000C45FF"/>
    <w:pPr>
      <w:tabs>
        <w:tab w:val="center" w:pos="4680"/>
        <w:tab w:val="right" w:pos="9360"/>
      </w:tabs>
    </w:pPr>
  </w:style>
  <w:style w:type="character" w:customStyle="1" w:styleId="PieddepageCar">
    <w:name w:val="Pied de page Car"/>
    <w:basedOn w:val="Policepardfaut"/>
    <w:link w:val="Pieddepage"/>
    <w:uiPriority w:val="99"/>
    <w:semiHidden/>
    <w:rsid w:val="000C45FF"/>
    <w:rPr>
      <w:sz w:val="22"/>
      <w:szCs w:val="22"/>
    </w:rPr>
  </w:style>
  <w:style w:type="table" w:styleId="Grilledutableau">
    <w:name w:val="Table Grid"/>
    <w:basedOn w:val="Tableau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B2ABD"/>
    <w:rPr>
      <w:color w:val="808080"/>
    </w:rPr>
  </w:style>
  <w:style w:type="paragraph" w:styleId="Sous-titre">
    <w:name w:val="Subtitle"/>
    <w:basedOn w:val="Normal"/>
    <w:next w:val="Normal"/>
    <w:link w:val="Sous-titreCar"/>
    <w:uiPriority w:val="11"/>
    <w:qFormat/>
    <w:rsid w:val="001B2ABD"/>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1B2ABD"/>
    <w:rPr>
      <w:color w:val="000000" w:themeColor="text1"/>
      <w:spacing w:val="19"/>
      <w:w w:val="86"/>
      <w:sz w:val="32"/>
      <w:szCs w:val="28"/>
      <w:fitText w:val="2160" w:id="1744560130"/>
    </w:rPr>
  </w:style>
  <w:style w:type="character" w:customStyle="1" w:styleId="Titre3Car">
    <w:name w:val="Titre 3 Car"/>
    <w:basedOn w:val="Policepardfaut"/>
    <w:link w:val="Titre3"/>
    <w:uiPriority w:val="9"/>
    <w:rsid w:val="00D5459D"/>
    <w:rPr>
      <w:rFonts w:asciiTheme="majorHAnsi" w:eastAsiaTheme="majorEastAsia" w:hAnsiTheme="majorHAnsi" w:cstheme="majorBidi"/>
      <w:b/>
      <w:caps/>
      <w:color w:val="548AB7" w:themeColor="accent1" w:themeShade="BF"/>
      <w:sz w:val="22"/>
    </w:rPr>
  </w:style>
  <w:style w:type="paragraph" w:styleId="Textedebulles">
    <w:name w:val="Balloon Text"/>
    <w:basedOn w:val="Normal"/>
    <w:link w:val="TextedebullesCar"/>
    <w:uiPriority w:val="99"/>
    <w:semiHidden/>
    <w:unhideWhenUsed/>
    <w:rsid w:val="00FF094F"/>
    <w:rPr>
      <w:rFonts w:ascii="Tahoma" w:hAnsi="Tahoma" w:cs="Tahoma"/>
      <w:sz w:val="16"/>
      <w:szCs w:val="16"/>
    </w:rPr>
  </w:style>
  <w:style w:type="character" w:customStyle="1" w:styleId="TextedebullesCar">
    <w:name w:val="Texte de bulles Car"/>
    <w:basedOn w:val="Policepardfaut"/>
    <w:link w:val="Textedebulles"/>
    <w:uiPriority w:val="99"/>
    <w:semiHidden/>
    <w:rsid w:val="00FF094F"/>
    <w:rPr>
      <w:rFonts w:ascii="Tahoma" w:hAnsi="Tahoma" w:cs="Tahoma"/>
      <w:sz w:val="16"/>
      <w:szCs w:val="16"/>
    </w:rPr>
  </w:style>
  <w:style w:type="character" w:styleId="Mentionnonrsolue">
    <w:name w:val="Unresolved Mention"/>
    <w:basedOn w:val="Policepardfaut"/>
    <w:uiPriority w:val="99"/>
    <w:semiHidden/>
    <w:unhideWhenUsed/>
    <w:rsid w:val="003F3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amuelleberre@outlook.fr"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AppData\Local\Packages\Microsoft.Office.Desktop_8wekyb3d8bbwe\LocalCache\Roaming\Microsoft\Templates\C.V.%20gris%20bleu.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244100752322426"/>
          <c:y val="0"/>
          <c:w val="0.72819022920464294"/>
          <c:h val="0.97755511811023621"/>
        </c:manualLayout>
      </c:layout>
      <c:barChart>
        <c:barDir val="bar"/>
        <c:grouping val="clustered"/>
        <c:varyColors val="0"/>
        <c:ser>
          <c:idx val="0"/>
          <c:order val="0"/>
          <c:tx>
            <c:strRef>
              <c:f>Sheet1!$B$1</c:f>
              <c:strCache>
                <c:ptCount val="1"/>
                <c:pt idx="0">
                  <c:v>Série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fr-FR"/>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Sheet1!$A$2:$A$9</c:f>
              <c:strCache>
                <c:ptCount val="8"/>
                <c:pt idx="0">
                  <c:v>HTML5 / CSS3</c:v>
                </c:pt>
                <c:pt idx="1">
                  <c:v>Python</c:v>
                </c:pt>
                <c:pt idx="2">
                  <c:v>Scala</c:v>
                </c:pt>
                <c:pt idx="3">
                  <c:v>PHP / JavaScript</c:v>
                </c:pt>
                <c:pt idx="4">
                  <c:v>SQL</c:v>
                </c:pt>
                <c:pt idx="5">
                  <c:v>C / C++</c:v>
                </c:pt>
                <c:pt idx="6">
                  <c:v>Java</c:v>
                </c:pt>
                <c:pt idx="7">
                  <c:v>Anglais</c:v>
                </c:pt>
              </c:strCache>
            </c:strRef>
          </c:cat>
          <c:val>
            <c:numRef>
              <c:f>Sheet1!$B$2:$B$9</c:f>
              <c:numCache>
                <c:formatCode>General</c:formatCode>
                <c:ptCount val="8"/>
                <c:pt idx="0">
                  <c:v>0.75</c:v>
                </c:pt>
                <c:pt idx="1">
                  <c:v>0.2</c:v>
                </c:pt>
                <c:pt idx="2">
                  <c:v>0.4</c:v>
                </c:pt>
                <c:pt idx="3">
                  <c:v>0.5</c:v>
                </c:pt>
                <c:pt idx="4">
                  <c:v>0.5</c:v>
                </c:pt>
                <c:pt idx="5">
                  <c:v>0.5</c:v>
                </c:pt>
                <c:pt idx="6">
                  <c:v>0.75</c:v>
                </c:pt>
                <c:pt idx="7">
                  <c:v>0.8</c:v>
                </c:pt>
              </c:numCache>
            </c:numRef>
          </c:val>
          <c:extLst>
            <c:ext xmlns:c16="http://schemas.microsoft.com/office/drawing/2014/chart" uri="{C3380CC4-5D6E-409C-BE32-E72D297353CC}">
              <c16:uniqueId val="{00000000-0643-43F6-BF6A-B27A725D8759}"/>
            </c:ext>
          </c:extLst>
        </c:ser>
        <c:dLbls>
          <c:showLegendKey val="0"/>
          <c:showVal val="0"/>
          <c:showCatName val="0"/>
          <c:showSerName val="0"/>
          <c:showPercent val="0"/>
          <c:showBubbleSize val="0"/>
        </c:dLbls>
        <c:gapWidth val="78"/>
        <c:overlap val="60"/>
        <c:axId val="63040128"/>
        <c:axId val="64832256"/>
      </c:barChart>
      <c:catAx>
        <c:axId val="63040128"/>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800" b="0" i="0" u="none" strike="noStrike" kern="1200" baseline="0">
                <a:solidFill>
                  <a:schemeClr val="tx1"/>
                </a:solidFill>
                <a:latin typeface="+mn-lt"/>
                <a:ea typeface="+mn-ea"/>
                <a:cs typeface="+mn-cs"/>
              </a:defRPr>
            </a:pPr>
            <a:endParaRPr lang="fr-FR"/>
          </a:p>
        </c:txPr>
        <c:crossAx val="64832256"/>
        <c:crosses val="autoZero"/>
        <c:auto val="1"/>
        <c:lblAlgn val="ctr"/>
        <c:lblOffset val="100"/>
        <c:noMultiLvlLbl val="0"/>
      </c:catAx>
      <c:valAx>
        <c:axId val="64832256"/>
        <c:scaling>
          <c:orientation val="minMax"/>
          <c:max val="1"/>
        </c:scaling>
        <c:delete val="1"/>
        <c:axPos val="b"/>
        <c:numFmt formatCode="0.00%" sourceLinked="0"/>
        <c:majorTickMark val="none"/>
        <c:minorTickMark val="none"/>
        <c:tickLblPos val="nextTo"/>
        <c:crossAx val="63040128"/>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BC9D7AFC5F4E93A00642E262C1678A"/>
        <w:category>
          <w:name w:val="Général"/>
          <w:gallery w:val="placeholder"/>
        </w:category>
        <w:types>
          <w:type w:val="bbPlcHdr"/>
        </w:types>
        <w:behaviors>
          <w:behavior w:val="content"/>
        </w:behaviors>
        <w:guid w:val="{38DE336E-778C-42A4-B684-EFB018727C33}"/>
      </w:docPartPr>
      <w:docPartBody>
        <w:p w:rsidR="00DF114C" w:rsidRDefault="00273084">
          <w:pPr>
            <w:pStyle w:val="BDBC9D7AFC5F4E93A00642E262C1678A"/>
          </w:pPr>
          <w:r w:rsidRPr="00D05622">
            <w:rPr>
              <w:lang w:bidi="fr-FR"/>
            </w:rPr>
            <w:t>Profil</w:t>
          </w:r>
        </w:p>
      </w:docPartBody>
    </w:docPart>
    <w:docPart>
      <w:docPartPr>
        <w:name w:val="B7F71D4726434D2AAA8D0660FD2A1740"/>
        <w:category>
          <w:name w:val="Général"/>
          <w:gallery w:val="placeholder"/>
        </w:category>
        <w:types>
          <w:type w:val="bbPlcHdr"/>
        </w:types>
        <w:behaviors>
          <w:behavior w:val="content"/>
        </w:behaviors>
        <w:guid w:val="{08A966E0-22F2-4383-8796-0BB44F907E0E}"/>
      </w:docPartPr>
      <w:docPartBody>
        <w:p w:rsidR="00DF114C" w:rsidRDefault="00273084">
          <w:pPr>
            <w:pStyle w:val="B7F71D4726434D2AAA8D0660FD2A1740"/>
          </w:pPr>
          <w:r w:rsidRPr="00D05622">
            <w:rPr>
              <w:lang w:bidi="fr-FR"/>
            </w:rPr>
            <w:t>CONTACT</w:t>
          </w:r>
        </w:p>
      </w:docPartBody>
    </w:docPart>
    <w:docPart>
      <w:docPartPr>
        <w:name w:val="CA0310C4B0594D5EA4991D0491B44F2A"/>
        <w:category>
          <w:name w:val="Général"/>
          <w:gallery w:val="placeholder"/>
        </w:category>
        <w:types>
          <w:type w:val="bbPlcHdr"/>
        </w:types>
        <w:behaviors>
          <w:behavior w:val="content"/>
        </w:behaviors>
        <w:guid w:val="{97ED92C5-6E77-40B7-83B5-AFD42C1F5DDC}"/>
      </w:docPartPr>
      <w:docPartBody>
        <w:p w:rsidR="00DF114C" w:rsidRDefault="00273084">
          <w:pPr>
            <w:pStyle w:val="CA0310C4B0594D5EA4991D0491B44F2A"/>
          </w:pPr>
          <w:r w:rsidRPr="00D05622">
            <w:rPr>
              <w:lang w:bidi="fr-FR"/>
            </w:rPr>
            <w:t>TÉLÉPHONE :</w:t>
          </w:r>
        </w:p>
      </w:docPartBody>
    </w:docPart>
    <w:docPart>
      <w:docPartPr>
        <w:name w:val="64C79400EBB9496CAFC8FF5BBEF5BF86"/>
        <w:category>
          <w:name w:val="Général"/>
          <w:gallery w:val="placeholder"/>
        </w:category>
        <w:types>
          <w:type w:val="bbPlcHdr"/>
        </w:types>
        <w:behaviors>
          <w:behavior w:val="content"/>
        </w:behaviors>
        <w:guid w:val="{7C6A8CE2-9E4C-473F-A40A-AE8D64524885}"/>
      </w:docPartPr>
      <w:docPartBody>
        <w:p w:rsidR="00DF114C" w:rsidRDefault="00273084">
          <w:pPr>
            <w:pStyle w:val="64C79400EBB9496CAFC8FF5BBEF5BF86"/>
          </w:pPr>
          <w:r w:rsidRPr="00D05622">
            <w:rPr>
              <w:lang w:bidi="fr-FR"/>
            </w:rPr>
            <w:t>E-MAIL :</w:t>
          </w:r>
        </w:p>
      </w:docPartBody>
    </w:docPart>
    <w:docPart>
      <w:docPartPr>
        <w:name w:val="CF3046D2B9914E89946C1F9E06D160BE"/>
        <w:category>
          <w:name w:val="Général"/>
          <w:gallery w:val="placeholder"/>
        </w:category>
        <w:types>
          <w:type w:val="bbPlcHdr"/>
        </w:types>
        <w:behaviors>
          <w:behavior w:val="content"/>
        </w:behaviors>
        <w:guid w:val="{38B55B5C-AA3E-4F0C-97B5-C6590383B1AE}"/>
      </w:docPartPr>
      <w:docPartBody>
        <w:p w:rsidR="00DF114C" w:rsidRDefault="00273084">
          <w:pPr>
            <w:pStyle w:val="CF3046D2B9914E89946C1F9E06D160BE"/>
          </w:pPr>
          <w:r w:rsidRPr="00D05622">
            <w:rPr>
              <w:lang w:bidi="fr-FR"/>
            </w:rPr>
            <w:t>LOISIRS</w:t>
          </w:r>
        </w:p>
      </w:docPartBody>
    </w:docPart>
    <w:docPart>
      <w:docPartPr>
        <w:name w:val="4D94EBD4C588404FB52F69FB69D3B739"/>
        <w:category>
          <w:name w:val="Général"/>
          <w:gallery w:val="placeholder"/>
        </w:category>
        <w:types>
          <w:type w:val="bbPlcHdr"/>
        </w:types>
        <w:behaviors>
          <w:behavior w:val="content"/>
        </w:behaviors>
        <w:guid w:val="{22B64B20-1FF3-4D48-AA29-8EE43D9D8D98}"/>
      </w:docPartPr>
      <w:docPartBody>
        <w:p w:rsidR="00DF114C" w:rsidRDefault="00273084">
          <w:pPr>
            <w:pStyle w:val="4D94EBD4C588404FB52F69FB69D3B739"/>
          </w:pPr>
          <w:r w:rsidRPr="00D05622">
            <w:rPr>
              <w:lang w:bidi="fr-FR"/>
            </w:rPr>
            <w:t>FORMATION</w:t>
          </w:r>
        </w:p>
      </w:docPartBody>
    </w:docPart>
    <w:docPart>
      <w:docPartPr>
        <w:name w:val="DE17EA2A18C74159804675F685B398C3"/>
        <w:category>
          <w:name w:val="Général"/>
          <w:gallery w:val="placeholder"/>
        </w:category>
        <w:types>
          <w:type w:val="bbPlcHdr"/>
        </w:types>
        <w:behaviors>
          <w:behavior w:val="content"/>
        </w:behaviors>
        <w:guid w:val="{73190A39-EEBE-475E-8C4B-857CFE60131A}"/>
      </w:docPartPr>
      <w:docPartBody>
        <w:p w:rsidR="00DF114C" w:rsidRDefault="00273084">
          <w:pPr>
            <w:pStyle w:val="DE17EA2A18C74159804675F685B398C3"/>
          </w:pPr>
          <w:r w:rsidRPr="00D05622">
            <w:rPr>
              <w:lang w:bidi="fr-FR"/>
            </w:rPr>
            <w:t>PARCOURS PROFESSIONNEL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19"/>
    <w:rsid w:val="000D0F19"/>
    <w:rsid w:val="00273084"/>
    <w:rsid w:val="004C3259"/>
    <w:rsid w:val="00A87BA9"/>
    <w:rsid w:val="00DF11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10EC1A9573544BEB763C1A194C2C44B">
    <w:name w:val="A10EC1A9573544BEB763C1A194C2C44B"/>
  </w:style>
  <w:style w:type="paragraph" w:customStyle="1" w:styleId="CF8077DC94494CFDA954B6968566ED3F">
    <w:name w:val="CF8077DC94494CFDA954B6968566ED3F"/>
  </w:style>
  <w:style w:type="paragraph" w:customStyle="1" w:styleId="BDBC9D7AFC5F4E93A00642E262C1678A">
    <w:name w:val="BDBC9D7AFC5F4E93A00642E262C1678A"/>
  </w:style>
  <w:style w:type="paragraph" w:customStyle="1" w:styleId="E9755A66208748CCAAE29F13CB6A5F39">
    <w:name w:val="E9755A66208748CCAAE29F13CB6A5F39"/>
  </w:style>
  <w:style w:type="paragraph" w:customStyle="1" w:styleId="B7F71D4726434D2AAA8D0660FD2A1740">
    <w:name w:val="B7F71D4726434D2AAA8D0660FD2A1740"/>
  </w:style>
  <w:style w:type="paragraph" w:customStyle="1" w:styleId="CA0310C4B0594D5EA4991D0491B44F2A">
    <w:name w:val="CA0310C4B0594D5EA4991D0491B44F2A"/>
  </w:style>
  <w:style w:type="paragraph" w:customStyle="1" w:styleId="7E01F75738C04F6F9919A222FEEC293C">
    <w:name w:val="7E01F75738C04F6F9919A222FEEC293C"/>
  </w:style>
  <w:style w:type="paragraph" w:customStyle="1" w:styleId="FE296FEF67D141D9B80622CA177AB9F0">
    <w:name w:val="FE296FEF67D141D9B80622CA177AB9F0"/>
  </w:style>
  <w:style w:type="paragraph" w:customStyle="1" w:styleId="289457BCDF6C45158FF9BB27C66ACFB6">
    <w:name w:val="289457BCDF6C45158FF9BB27C66ACFB6"/>
  </w:style>
  <w:style w:type="paragraph" w:customStyle="1" w:styleId="64C79400EBB9496CAFC8FF5BBEF5BF86">
    <w:name w:val="64C79400EBB9496CAFC8FF5BBEF5BF86"/>
  </w:style>
  <w:style w:type="character" w:styleId="Lienhypertexte">
    <w:name w:val="Hyperlink"/>
    <w:basedOn w:val="Policepardfaut"/>
    <w:uiPriority w:val="99"/>
    <w:unhideWhenUsed/>
    <w:rPr>
      <w:color w:val="ED7D31" w:themeColor="accent2"/>
      <w:u w:val="single"/>
    </w:rPr>
  </w:style>
  <w:style w:type="paragraph" w:customStyle="1" w:styleId="A3CD1DD09D064CE6B262EE4DEA18BEBE">
    <w:name w:val="A3CD1DD09D064CE6B262EE4DEA18BEBE"/>
  </w:style>
  <w:style w:type="paragraph" w:customStyle="1" w:styleId="CF3046D2B9914E89946C1F9E06D160BE">
    <w:name w:val="CF3046D2B9914E89946C1F9E06D160BE"/>
  </w:style>
  <w:style w:type="paragraph" w:customStyle="1" w:styleId="B38223BC4A7F442EA5B5F997DC6F11A0">
    <w:name w:val="B38223BC4A7F442EA5B5F997DC6F11A0"/>
  </w:style>
  <w:style w:type="paragraph" w:customStyle="1" w:styleId="D6D7E4D4E9C74A71B2C11EB3E0AA3328">
    <w:name w:val="D6D7E4D4E9C74A71B2C11EB3E0AA3328"/>
  </w:style>
  <w:style w:type="paragraph" w:customStyle="1" w:styleId="0070ED051D2A4DFCB2095B006051B132">
    <w:name w:val="0070ED051D2A4DFCB2095B006051B132"/>
  </w:style>
  <w:style w:type="paragraph" w:customStyle="1" w:styleId="83C09E8713A8490BB83151C99168223C">
    <w:name w:val="83C09E8713A8490BB83151C99168223C"/>
  </w:style>
  <w:style w:type="paragraph" w:customStyle="1" w:styleId="4D94EBD4C588404FB52F69FB69D3B739">
    <w:name w:val="4D94EBD4C588404FB52F69FB69D3B739"/>
  </w:style>
  <w:style w:type="paragraph" w:customStyle="1" w:styleId="07250B46195E4521BA179F464DF72F2A">
    <w:name w:val="07250B46195E4521BA179F464DF72F2A"/>
  </w:style>
  <w:style w:type="paragraph" w:customStyle="1" w:styleId="2F1B3B1D24194E8C808465384202DA93">
    <w:name w:val="2F1B3B1D24194E8C808465384202DA93"/>
  </w:style>
  <w:style w:type="paragraph" w:customStyle="1" w:styleId="484C0BCB717749A5877154C3E43C782D">
    <w:name w:val="484C0BCB717749A5877154C3E43C782D"/>
  </w:style>
  <w:style w:type="paragraph" w:customStyle="1" w:styleId="E018D752A65F4F38AFE21D5647EF0D94">
    <w:name w:val="E018D752A65F4F38AFE21D5647EF0D94"/>
  </w:style>
  <w:style w:type="paragraph" w:customStyle="1" w:styleId="2613A2AF463A4CD5AAE6D2FA56372D81">
    <w:name w:val="2613A2AF463A4CD5AAE6D2FA56372D81"/>
  </w:style>
  <w:style w:type="paragraph" w:customStyle="1" w:styleId="5471FC1B93484860B07E24ECDC4EB5A7">
    <w:name w:val="5471FC1B93484860B07E24ECDC4EB5A7"/>
  </w:style>
  <w:style w:type="paragraph" w:customStyle="1" w:styleId="B812B2D3D50649D6B62591966941B057">
    <w:name w:val="B812B2D3D50649D6B62591966941B057"/>
  </w:style>
  <w:style w:type="paragraph" w:customStyle="1" w:styleId="DE17EA2A18C74159804675F685B398C3">
    <w:name w:val="DE17EA2A18C74159804675F685B398C3"/>
  </w:style>
  <w:style w:type="paragraph" w:customStyle="1" w:styleId="460CB5D4AF0246A2850D833E5E5D5D85">
    <w:name w:val="460CB5D4AF0246A2850D833E5E5D5D85"/>
  </w:style>
  <w:style w:type="paragraph" w:customStyle="1" w:styleId="DC53AC8A5ED841E89B2EB5A8191B0966">
    <w:name w:val="DC53AC8A5ED841E89B2EB5A8191B0966"/>
  </w:style>
  <w:style w:type="paragraph" w:customStyle="1" w:styleId="6EED5C42A7D24F3DBFC73D3B60FFDE74">
    <w:name w:val="6EED5C42A7D24F3DBFC73D3B60FFDE74"/>
  </w:style>
  <w:style w:type="paragraph" w:customStyle="1" w:styleId="9940487F522348F4A4B6A332CC4D1404">
    <w:name w:val="9940487F522348F4A4B6A332CC4D1404"/>
  </w:style>
  <w:style w:type="paragraph" w:customStyle="1" w:styleId="DFD3B13BAA324FB286508E6CB9B6AAE1">
    <w:name w:val="DFD3B13BAA324FB286508E6CB9B6AAE1"/>
  </w:style>
  <w:style w:type="paragraph" w:customStyle="1" w:styleId="7E77293BF4F64A069F8BC9AB203BC55E">
    <w:name w:val="7E77293BF4F64A069F8BC9AB203BC55E"/>
  </w:style>
  <w:style w:type="paragraph" w:customStyle="1" w:styleId="8D2236EA1A8545C191F77A0CDCE0D37D">
    <w:name w:val="8D2236EA1A8545C191F77A0CDCE0D37D"/>
  </w:style>
  <w:style w:type="paragraph" w:customStyle="1" w:styleId="054307A675EC49AE90A897722E30A6BB">
    <w:name w:val="054307A675EC49AE90A897722E30A6BB"/>
  </w:style>
  <w:style w:type="paragraph" w:customStyle="1" w:styleId="8568F60AD2534A40AAA70580F32BE6DB">
    <w:name w:val="8568F60AD2534A40AAA70580F32BE6DB"/>
  </w:style>
  <w:style w:type="paragraph" w:customStyle="1" w:styleId="8AA371F0C37F4F47BBA5AE5A5460B842">
    <w:name w:val="8AA371F0C37F4F47BBA5AE5A5460B842"/>
  </w:style>
  <w:style w:type="paragraph" w:customStyle="1" w:styleId="777FD375A509414EB447EDDF59766BB6">
    <w:name w:val="777FD375A509414EB447EDDF59766BB6"/>
  </w:style>
  <w:style w:type="paragraph" w:customStyle="1" w:styleId="37621F28FC104BC383A2A1EFC8B0F3D4">
    <w:name w:val="37621F28FC104BC383A2A1EFC8B0F3D4"/>
  </w:style>
  <w:style w:type="paragraph" w:customStyle="1" w:styleId="385EB8F1B3C2483B99C974A75E7456CA">
    <w:name w:val="385EB8F1B3C2483B99C974A75E7456CA"/>
  </w:style>
  <w:style w:type="paragraph" w:customStyle="1" w:styleId="2125478A6980448491CD62D01A944A59">
    <w:name w:val="2125478A6980448491CD62D01A944A59"/>
  </w:style>
  <w:style w:type="paragraph" w:customStyle="1" w:styleId="1A33D9F2D510420F8183FAF89969CC56">
    <w:name w:val="1A33D9F2D510420F8183FAF89969CC56"/>
  </w:style>
  <w:style w:type="character" w:customStyle="1" w:styleId="Titre2Car">
    <w:name w:val="Titre 2 Car"/>
    <w:basedOn w:val="Policepardfaut"/>
    <w:link w:val="Titre2"/>
    <w:uiPriority w:val="9"/>
    <w:rPr>
      <w:rFonts w:asciiTheme="majorHAnsi" w:eastAsiaTheme="majorEastAsia" w:hAnsiTheme="majorHAnsi" w:cstheme="majorBidi"/>
      <w:b/>
      <w:bCs/>
      <w:caps/>
      <w:szCs w:val="26"/>
      <w:lang w:eastAsia="ja-JP"/>
    </w:rPr>
  </w:style>
  <w:style w:type="paragraph" w:customStyle="1" w:styleId="941C10D4D79E4A2EA0B310989F47F0FA">
    <w:name w:val="941C10D4D79E4A2EA0B310989F47F0FA"/>
  </w:style>
  <w:style w:type="paragraph" w:customStyle="1" w:styleId="0F9CF993EC004D48A7FF917C494516D5">
    <w:name w:val="0F9CF993EC004D48A7FF917C494516D5"/>
    <w:rsid w:val="000D0F19"/>
  </w:style>
  <w:style w:type="paragraph" w:customStyle="1" w:styleId="197EFB176A7042289590CDD8E22CAED5">
    <w:name w:val="197EFB176A7042289590CDD8E22CAED5"/>
    <w:rsid w:val="000D0F19"/>
  </w:style>
  <w:style w:type="paragraph" w:customStyle="1" w:styleId="3DC79A0DD6F74F1A9DD813D513231552">
    <w:name w:val="3DC79A0DD6F74F1A9DD813D513231552"/>
    <w:rsid w:val="000D0F19"/>
  </w:style>
  <w:style w:type="paragraph" w:customStyle="1" w:styleId="6B05DA94A37142B2852D34F325FC44F7">
    <w:name w:val="6B05DA94A37142B2852D34F325FC44F7"/>
    <w:rsid w:val="000D0F19"/>
  </w:style>
  <w:style w:type="paragraph" w:customStyle="1" w:styleId="C2A2218E801E4C3C85F2BD45FC1CB3BF">
    <w:name w:val="C2A2218E801E4C3C85F2BD45FC1CB3BF"/>
    <w:rsid w:val="00DF114C"/>
  </w:style>
  <w:style w:type="character" w:styleId="Textedelespacerserv">
    <w:name w:val="Placeholder Text"/>
    <w:basedOn w:val="Policepardfaut"/>
    <w:uiPriority w:val="99"/>
    <w:semiHidden/>
    <w:rsid w:val="00DF11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203D5F-FF77-45BF-9727-5429B6F41A7D}">
  <ds:schemaRefs>
    <ds:schemaRef ds:uri="http://schemas.microsoft.com/sharepoint/v3/contenttype/forms"/>
  </ds:schemaRefs>
</ds:datastoreItem>
</file>

<file path=customXml/itemProps2.xml><?xml version="1.0" encoding="utf-8"?>
<ds:datastoreItem xmlns:ds="http://schemas.openxmlformats.org/officeDocument/2006/customXml" ds:itemID="{0EAD815F-B2F8-422F-9315-93019FF4975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BC06993A-BF58-4B83-9D02-A22431F3C3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C.V. gris bleu.dotx</Template>
  <TotalTime>0</TotalTime>
  <Pages>1</Pages>
  <Words>267</Words>
  <Characters>1472</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2020-03-25T14:34:00Z</dcterms:created>
  <dcterms:modified xsi:type="dcterms:W3CDTF">2020-04-03T14:06:00Z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
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77777777" w:rsidR="000629D5" w:rsidRDefault="009B6264" w:rsidP="008561B9">
            <w:r>
              <w:rPr>
                <w:noProof/>
              </w:rPr>
              <w:drawing>
                <wp:anchor distT="0" distB="0" distL="114300" distR="114300" simplePos="0" relativeHeight="251659264" behindDoc="0" locked="0" layoutInCell="1" allowOverlap="1" wp14:anchorId="34CF1AE4" wp14:editId="08477D1D">
                  <wp:simplePos x="0" y="0"/>
                  <wp:positionH relativeFrom="column">
                    <wp:posOffset>209550</wp:posOffset>
                  </wp:positionH>
                  <wp:positionV relativeFrom="paragraph">
                    <wp:posOffset>-192405</wp:posOffset>
                  </wp:positionV>
                  <wp:extent cx="1493520" cy="1840230"/>
                  <wp:effectExtent l="133350" t="114300" r="125730" b="160020"/>
                  <wp:wrapNone/>
                  <wp:docPr id="1"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93520" cy="1840230"/>
                          </a:xfrm>
                          <a:prstGeom prst="rect">
                            <a:avLst/>
                          </a:prstGeom>
                          <a:solidFill>
                            <a:schemeClr val="accent1"/>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40A64C4B" w:rsidR="008561B9" w:rsidRPr="008561B9" w:rsidRDefault="008561B9" w:rsidP="008561B9">
            <w:r w:rsidRPr="008561B9">
              <w:t>Madame, Monsieur,</w:t>
            </w:r>
          </w:p>
          <w:p w14:paraId="30EC85EF" w14:textId="1AC4883C" w:rsidR="00BA3342" w:rsidRDefault="008561B9" w:rsidP="008561B9">
            <w:r w:rsidRPr="008561B9">
              <w:t xml:space="preserve">Actuellement en </w:t>
            </w:r>
            <w:r w:rsidR="00721511">
              <w:t>Master 1</w:t>
            </w:r>
            <w:r w:rsidRPr="008561B9">
              <w:t xml:space="preserve"> Informatique</w:t>
            </w:r>
            <w:r w:rsidR="00721511">
              <w:t xml:space="preserve"> Applications Interactives et Données Numériques</w:t>
            </w:r>
            <w:r w:rsidRPr="008561B9">
              <w:t xml:space="preserve"> à l’Université de Vannes.</w:t>
            </w:r>
          </w:p>
          <w:p w14:paraId="46AD9A3A" w14:textId="239FCE2D" w:rsidR="00BA3342" w:rsidRDefault="005862E4" w:rsidP="008561B9">
            <w:r>
              <w:t xml:space="preserve">Je </w:t>
            </w:r>
            <w:r w:rsidR="008561B9" w:rsidRPr="008561B9">
              <w:t>connais</w:t>
            </w:r>
            <w:r>
              <w:t xml:space="preserve"> votre de rééducation,</w:t>
            </w:r>
            <w:r w:rsidR="008561B9" w:rsidRPr="008561B9">
              <w:t xml:space="preserve"> Kerpape</w:t>
            </w:r>
            <w:r>
              <w:t>,</w:t>
            </w:r>
            <w:r w:rsidR="008561B9" w:rsidRPr="008561B9">
              <w:t xml:space="preserve"> depuis de nombreuses années car j’y ai séjourn</w:t>
            </w:r>
            <w:r>
              <w:t>é</w:t>
            </w:r>
            <w:r w:rsidR="008561B9" w:rsidRPr="008561B9">
              <w:t xml:space="preserve"> </w:t>
            </w:r>
            <w:r w:rsidR="008561B9" w:rsidRPr="008561B9">
              <w:t>pendant une année</w:t>
            </w:r>
            <w:r w:rsidR="008561B9" w:rsidRPr="008561B9">
              <w:t xml:space="preserve"> </w:t>
            </w:r>
            <w:r w:rsidR="008561B9" w:rsidRPr="008561B9">
              <w:t>complète et je continue à m’y rendre aujourd’hui</w:t>
            </w:r>
            <w:r w:rsidR="008561B9" w:rsidRPr="008561B9">
              <w:t xml:space="preserve"> </w:t>
            </w:r>
            <w:r w:rsidR="008561B9" w:rsidRPr="008561B9">
              <w:t>encore</w:t>
            </w:r>
            <w:r w:rsidR="00BA3342">
              <w:t xml:space="preserve"> pour des séjours réguliers</w:t>
            </w:r>
            <w:r w:rsidR="008561B9" w:rsidRPr="008561B9">
              <w:t>.</w:t>
            </w:r>
            <w:r w:rsidR="008561B9" w:rsidRPr="008561B9">
              <w:t xml:space="preserve"> </w:t>
            </w:r>
          </w:p>
          <w:p w14:paraId="2BF324AD" w14:textId="3B47A5BA" w:rsidR="008561B9" w:rsidRPr="008561B9" w:rsidRDefault="008561B9" w:rsidP="008561B9">
            <w:r w:rsidRPr="008561B9">
              <w:t>J’ai commencé à programmer au lycée de petits sites web à travers lesquels mes aptitudes et ma compréhension des langages HTML et CSS se sont développées.</w:t>
            </w:r>
            <w:r w:rsidRPr="008561B9">
              <w:t xml:space="preserve"> </w:t>
            </w:r>
          </w:p>
          <w:p w14:paraId="08DE6B35" w14:textId="77777777" w:rsidR="008561B9" w:rsidRDefault="008561B9" w:rsidP="008561B9">
            <w:r w:rsidRPr="008561B9">
              <w:t>Au cours du DUT, j’ai pu réaliser de nombreux projets qui m’ont tous permis de gagner en compétences. J’ai ainsi pu créer un éditeur de base de données, ce qui m’a permis de mieux comprendre le langage SQL et d’approfondir le langage Java, qui faisait la connexion entre l’interface graphique et la base de données. J’ai par la suite développé plusieurs sites Web en PHP et JavaScript. Durant</w:t>
            </w:r>
            <w:r w:rsidRPr="008561B9">
              <w:t xml:space="preserve"> </w:t>
            </w:r>
            <w:r w:rsidRPr="008561B9">
              <w:t xml:space="preserve">ma 2èmeannée, j’ai appris le développement d’applications mobiles au travers d’un projet, nous avons </w:t>
            </w:r>
            <w:r w:rsidRPr="008561B9">
              <w:t>réalisé</w:t>
            </w:r>
            <w:r w:rsidRPr="008561B9">
              <w:t xml:space="preserve"> en équipe une application Android au profit d’un client. Afin d’obtenir mon DUT j’ai fait un stage de dix semaines à l’IUT de Lorient où j’ai eu la chance de découvrir les logiciels Pentaho qui font partie de l’informatique décisionnelle, ce stage m’a permis de comprendre ce que j’attendais de mon futur métier. </w:t>
            </w:r>
          </w:p>
          <w:p w14:paraId="0EAA2FA5" w14:textId="7BBB7BE3" w:rsidR="00721511" w:rsidRDefault="008561B9" w:rsidP="008561B9">
            <w:r>
              <w:t>Durant ma Licence</w:t>
            </w:r>
            <w:r w:rsidRPr="008561B9">
              <w:t>,</w:t>
            </w:r>
            <w:r w:rsidRPr="008561B9">
              <w:t xml:space="preserve"> </w:t>
            </w:r>
            <w:r w:rsidRPr="008561B9">
              <w:t>j’ai approfondi</w:t>
            </w:r>
            <w:r w:rsidRPr="008561B9">
              <w:t xml:space="preserve"> </w:t>
            </w:r>
            <w:r w:rsidRPr="008561B9">
              <w:t xml:space="preserve">mes connaissances en C et C++et j’ai également pu participer à un grand projet de 30 personnes dans le cadre de ma Licence, un Mahjong. Ce projet a été le premier à montrer l’intérêt du développement en module assemblable (moteur, contrôleur, </w:t>
            </w:r>
            <w:r w:rsidR="00721511" w:rsidRPr="008561B9">
              <w:t>interface, …</w:t>
            </w:r>
            <w:r w:rsidRPr="008561B9">
              <w:t>).</w:t>
            </w:r>
          </w:p>
          <w:p w14:paraId="259127EA" w14:textId="7C2C1E3C" w:rsidR="008561B9" w:rsidRPr="008561B9" w:rsidRDefault="00794CDF" w:rsidP="00794CDF">
            <w:r>
              <w:t>Je suis une personne autonome qui est disponible et possède des connaissances d</w:t>
            </w:r>
            <w:r w:rsidR="00382721">
              <w:t>ans les</w:t>
            </w:r>
            <w:bookmarkStart w:id="0" w:name="_GoBack"/>
            <w:bookmarkEnd w:id="0"/>
            <w:r>
              <w:t xml:space="preserve"> langages Java, PHP et Javascript, c’est pourquoi je pense être à même de mener à bien le projet pour lequel vous souhaitez recruter un développeur pour cet été.</w:t>
            </w:r>
          </w:p>
          <w:p w14:paraId="5473D84C" w14:textId="77777777" w:rsidR="008561B9" w:rsidRPr="008561B9" w:rsidRDefault="008561B9" w:rsidP="008561B9">
            <w:r w:rsidRPr="008561B9">
              <w:t>Je reste à votre entière disposition pour toutes informations supplémentaires</w:t>
            </w:r>
            <w:r w:rsidRPr="008561B9">
              <w:t xml:space="preserve">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2F5B8AF" w:rsidR="009B6264" w:rsidRPr="008561B9" w:rsidRDefault="008561B9" w:rsidP="008561B9">
            <w:pPr>
              <w:pStyle w:val="Sous-titre"/>
              <w:rPr>
                <w:w w:val="100"/>
              </w:rPr>
            </w:pPr>
            <w:r>
              <w:rPr>
                <w:w w:val="100"/>
              </w:rPr>
              <w:t>Annonce : XXXXXX</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3763FD"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09D98" w14:textId="77777777" w:rsidR="003763FD" w:rsidRDefault="003763FD" w:rsidP="008561B9">
      <w:r>
        <w:separator/>
      </w:r>
    </w:p>
  </w:endnote>
  <w:endnote w:type="continuationSeparator" w:id="0">
    <w:p w14:paraId="04D079D0" w14:textId="77777777" w:rsidR="003763FD" w:rsidRDefault="003763FD"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501D6" w14:textId="77777777" w:rsidR="003763FD" w:rsidRDefault="003763FD" w:rsidP="008561B9">
      <w:r>
        <w:separator/>
      </w:r>
    </w:p>
  </w:footnote>
  <w:footnote w:type="continuationSeparator" w:id="0">
    <w:p w14:paraId="12DF6CD8" w14:textId="77777777" w:rsidR="003763FD" w:rsidRDefault="003763FD"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4A69" w14:textId="461A76B1"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9D5"/>
    <w:rsid w:val="00076632"/>
    <w:rsid w:val="000A78BA"/>
    <w:rsid w:val="000C45FF"/>
    <w:rsid w:val="000E3FD1"/>
    <w:rsid w:val="000F46E6"/>
    <w:rsid w:val="00180329"/>
    <w:rsid w:val="0019001F"/>
    <w:rsid w:val="001A74A5"/>
    <w:rsid w:val="001B2ABD"/>
    <w:rsid w:val="001D2335"/>
    <w:rsid w:val="001E1759"/>
    <w:rsid w:val="001F1ECC"/>
    <w:rsid w:val="00231029"/>
    <w:rsid w:val="002400EB"/>
    <w:rsid w:val="00244620"/>
    <w:rsid w:val="00256CF7"/>
    <w:rsid w:val="0030481B"/>
    <w:rsid w:val="003763FD"/>
    <w:rsid w:val="00382721"/>
    <w:rsid w:val="004071FC"/>
    <w:rsid w:val="00445947"/>
    <w:rsid w:val="0046038F"/>
    <w:rsid w:val="004813B3"/>
    <w:rsid w:val="00496591"/>
    <w:rsid w:val="004C63E4"/>
    <w:rsid w:val="004D3011"/>
    <w:rsid w:val="005645EE"/>
    <w:rsid w:val="005862E4"/>
    <w:rsid w:val="005C51F7"/>
    <w:rsid w:val="005D6289"/>
    <w:rsid w:val="005E39D5"/>
    <w:rsid w:val="00612544"/>
    <w:rsid w:val="0062123A"/>
    <w:rsid w:val="00646E75"/>
    <w:rsid w:val="006610D6"/>
    <w:rsid w:val="006771D0"/>
    <w:rsid w:val="006B5C81"/>
    <w:rsid w:val="00715FCB"/>
    <w:rsid w:val="00721511"/>
    <w:rsid w:val="00743101"/>
    <w:rsid w:val="007867A0"/>
    <w:rsid w:val="007927F5"/>
    <w:rsid w:val="00794CDF"/>
    <w:rsid w:val="00802CA0"/>
    <w:rsid w:val="00846D4F"/>
    <w:rsid w:val="008561B9"/>
    <w:rsid w:val="0088475F"/>
    <w:rsid w:val="008C1736"/>
    <w:rsid w:val="00922D5C"/>
    <w:rsid w:val="009533F2"/>
    <w:rsid w:val="00976C7B"/>
    <w:rsid w:val="009B6264"/>
    <w:rsid w:val="009E7C63"/>
    <w:rsid w:val="009F641A"/>
    <w:rsid w:val="00A10A67"/>
    <w:rsid w:val="00A2118D"/>
    <w:rsid w:val="00AD76E2"/>
    <w:rsid w:val="00B20152"/>
    <w:rsid w:val="00B70850"/>
    <w:rsid w:val="00B821B0"/>
    <w:rsid w:val="00BA3342"/>
    <w:rsid w:val="00C066B6"/>
    <w:rsid w:val="00C14D45"/>
    <w:rsid w:val="00C37BA1"/>
    <w:rsid w:val="00C4674C"/>
    <w:rsid w:val="00C506CF"/>
    <w:rsid w:val="00C72BED"/>
    <w:rsid w:val="00C9578B"/>
    <w:rsid w:val="00CA562E"/>
    <w:rsid w:val="00CB2D30"/>
    <w:rsid w:val="00D2522B"/>
    <w:rsid w:val="00D45E94"/>
    <w:rsid w:val="00D82F2F"/>
    <w:rsid w:val="00D916BD"/>
    <w:rsid w:val="00DA694B"/>
    <w:rsid w:val="00DD172A"/>
    <w:rsid w:val="00E25A26"/>
    <w:rsid w:val="00E55D74"/>
    <w:rsid w:val="00E866EC"/>
    <w:rsid w:val="00E93B74"/>
    <w:rsid w:val="00EB08FC"/>
    <w:rsid w:val="00EB3A62"/>
    <w:rsid w:val="00F466DD"/>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253F52"/>
    <w:rsid w:val="00A83C14"/>
    <w:rsid w:val="00DB70BB"/>
    <w:rsid w:val="00DD7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B558DE4809473FBB01B1222D95B198">
    <w:name w:val="70B558DE4809473FBB01B1222D95B198"/>
  </w:style>
  <w:style w:type="paragraph" w:customStyle="1" w:styleId="C7A0E3BCF2334F1E9CD67CC0DCD47352">
    <w:name w:val="C7A0E3BCF2334F1E9CD67CC0DCD47352"/>
  </w:style>
  <w:style w:type="paragraph" w:customStyle="1" w:styleId="3C187BCE6ECC4E9A9ED0EC6A3693F786">
    <w:name w:val="3C187BCE6ECC4E9A9ED0EC6A3693F786"/>
  </w:style>
  <w:style w:type="paragraph" w:customStyle="1" w:styleId="32A63E064F574F39A816F8C43510853B">
    <w:name w:val="32A63E064F574F39A816F8C43510853B"/>
  </w:style>
  <w:style w:type="paragraph" w:customStyle="1" w:styleId="861DBB41E5E248BF95ED1EB61F2D7FBF">
    <w:name w:val="861DBB41E5E248BF95ED1EB61F2D7FBF"/>
  </w:style>
  <w:style w:type="paragraph" w:customStyle="1" w:styleId="D809A257359B429FB6CE46509053226E">
    <w:name w:val="D809A257359B429FB6CE46509053226E"/>
  </w:style>
  <w:style w:type="paragraph" w:customStyle="1" w:styleId="BB27CA017CFE4EDD804AC09EE9D95B6B">
    <w:name w:val="BB27CA017CFE4EDD804AC09EE9D95B6B"/>
  </w:style>
  <w:style w:type="paragraph" w:customStyle="1" w:styleId="016AF21D951F430B9DAB496D006F3D0C">
    <w:name w:val="016AF21D951F430B9DAB496D006F3D0C"/>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paragraph" w:customStyle="1" w:styleId="0B9A54AF564343649FD4CDE9CEAF1928">
    <w:name w:val="0B9A54AF564343649FD4CDE9CEAF1928"/>
  </w:style>
  <w:style w:type="character" w:customStyle="1" w:styleId="Textegris">
    <w:name w:val="Texte gris"/>
    <w:basedOn w:val="Policepardfaut"/>
    <w:uiPriority w:val="4"/>
    <w:semiHidden/>
    <w:qFormat/>
    <w:rPr>
      <w:color w:val="808080" w:themeColor="background1" w:themeShade="80"/>
    </w:rPr>
  </w:style>
  <w:style w:type="paragraph" w:customStyle="1" w:styleId="0F843D7E6BD34D0B966E92A95611163E">
    <w:name w:val="0F843D7E6BD34D0B966E92A95611163E"/>
  </w:style>
  <w:style w:type="paragraph" w:customStyle="1" w:styleId="80D20E9A71114202930FC0D075ACC73B">
    <w:name w:val="80D20E9A71114202930FC0D075ACC73B"/>
  </w:style>
  <w:style w:type="paragraph" w:customStyle="1" w:styleId="3B6A64F723A440BFB80857B64A559059">
    <w:name w:val="3B6A64F723A440BFB80857B64A559059"/>
  </w:style>
  <w:style w:type="paragraph" w:customStyle="1" w:styleId="94D452A7C78E422496F4C893635E2357">
    <w:name w:val="94D452A7C78E422496F4C893635E2357"/>
  </w:style>
  <w:style w:type="paragraph" w:customStyle="1" w:styleId="F02EDCBD6E26413AA587B580A9880D6B">
    <w:name w:val="F02EDCBD6E26413AA587B580A9880D6B"/>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paragraph" w:customStyle="1" w:styleId="6066E7A77E2A433398B14DBEC5B9CF0B">
    <w:name w:val="6066E7A77E2A433398B14DBEC5B9CF0B"/>
  </w:style>
  <w:style w:type="paragraph" w:customStyle="1" w:styleId="2AD0A48E305C4E13BA64D8351D93C68F">
    <w:name w:val="2AD0A48E305C4E13BA64D8351D93C68F"/>
  </w:style>
  <w:style w:type="paragraph" w:customStyle="1" w:styleId="DF0E0A34E6EA4AD5ABAA1FDB7ACB38CA">
    <w:name w:val="DF0E0A34E6EA4AD5ABAA1FDB7ACB38CA"/>
  </w:style>
  <w:style w:type="paragraph" w:customStyle="1" w:styleId="EA29F74CE5934C77A6E3881798611B6D">
    <w:name w:val="EA29F74CE5934C77A6E3881798611B6D"/>
  </w:style>
  <w:style w:type="character" w:styleId="Lienhypertexte">
    <w:name w:val="Hyperlink"/>
    <w:basedOn w:val="Policepardfaut"/>
    <w:uiPriority w:val="99"/>
    <w:rPr>
      <w:color w:val="C45911" w:themeColor="accent2" w:themeShade="BF"/>
      <w:u w:val="single"/>
    </w:rPr>
  </w:style>
  <w:style w:type="paragraph" w:customStyle="1" w:styleId="DEA0BD2C99EE4A96AFF885E283540FF7">
    <w:name w:val="DEA0BD2C99EE4A96AFF885E283540FF7"/>
  </w:style>
  <w:style w:type="paragraph" w:customStyle="1" w:styleId="EF660C4AB35B4DFFAC86BFA810BA26D5">
    <w:name w:val="EF660C4AB35B4DFFAC86BFA810BA26D5"/>
    <w:rsid w:val="00253F52"/>
  </w:style>
  <w:style w:type="paragraph" w:customStyle="1" w:styleId="ECEA24107B114472A1C693EB808F723A">
    <w:name w:val="ECEA24107B114472A1C693EB808F723A"/>
    <w:rsid w:val="00253F52"/>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326</Words>
  <Characters>1797</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2020-03-25T14:43:00Z</dcterms:created>
  <dcterms:modified xsi:type="dcterms:W3CDTF">2020-03-25T15:38:00Z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
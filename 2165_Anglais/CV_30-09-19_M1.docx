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05622" w14:paraId="43A63BC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8CA7DFE" w14:textId="77777777" w:rsidR="001B2ABD" w:rsidRPr="00D05622" w:rsidRDefault="00583B44" w:rsidP="0039234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BD5A5E" wp14:editId="5F4094E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74295</wp:posOffset>
                  </wp:positionV>
                  <wp:extent cx="1493520" cy="1840230"/>
                  <wp:effectExtent l="133350" t="114300" r="125730" b="160020"/>
                  <wp:wrapNone/>
                  <wp:docPr id="1" name="Imag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84023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88900" cap="sq">
                            <a:solidFill>
                              <a:schemeClr val="accent1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B5038BD" w14:textId="77777777" w:rsidR="001B2ABD" w:rsidRPr="00D05622" w:rsidRDefault="001B2ABD" w:rsidP="00392346"/>
        </w:tc>
        <w:tc>
          <w:tcPr>
            <w:tcW w:w="6470" w:type="dxa"/>
            <w:vAlign w:val="bottom"/>
          </w:tcPr>
          <w:p w14:paraId="3F9D7EBB" w14:textId="77777777" w:rsidR="001B2ABD" w:rsidRPr="00D05622" w:rsidRDefault="001031BF" w:rsidP="00392346">
            <w:pPr>
              <w:pStyle w:val="Titre"/>
              <w:jc w:val="left"/>
            </w:pPr>
            <w:r>
              <w:t>LE</w:t>
            </w:r>
            <w:r w:rsidR="00392346">
              <w:t xml:space="preserve"> </w:t>
            </w:r>
            <w:r>
              <w:t>BERRE Samuel</w:t>
            </w:r>
          </w:p>
          <w:p w14:paraId="18139E22" w14:textId="231FF745" w:rsidR="001B2ABD" w:rsidRPr="00D05622" w:rsidRDefault="001B2ABD" w:rsidP="00C302DF">
            <w:pPr>
              <w:pStyle w:val="Sous-titre"/>
            </w:pPr>
          </w:p>
        </w:tc>
      </w:tr>
      <w:tr w:rsidR="001B2ABD" w:rsidRPr="00D05622" w14:paraId="627E3B51" w14:textId="77777777" w:rsidTr="001B2ABD">
        <w:tc>
          <w:tcPr>
            <w:tcW w:w="3600" w:type="dxa"/>
          </w:tcPr>
          <w:p w14:paraId="5B50B27C" w14:textId="54E07482" w:rsidR="001B2ABD" w:rsidRPr="00D05622" w:rsidRDefault="00C302DF" w:rsidP="00392346">
            <w:pPr>
              <w:pStyle w:val="Titre3"/>
            </w:pPr>
            <w:r>
              <w:t>RESUME</w:t>
            </w:r>
          </w:p>
          <w:p w14:paraId="41DC33C9" w14:textId="226C6E06" w:rsidR="00036450" w:rsidRPr="00D05622" w:rsidRDefault="00F37813" w:rsidP="00392346">
            <w:r>
              <w:t>I’m passionate by the It technologie since many years, during that time I increase the skills i got</w:t>
            </w:r>
            <w:r w:rsidR="00392346">
              <w:t xml:space="preserve">. </w:t>
            </w:r>
            <w:r>
              <w:t>I’m someon</w:t>
            </w:r>
            <w:r w:rsidR="00931076">
              <w:t>e</w:t>
            </w:r>
            <w:r>
              <w:t xml:space="preserve"> organized, who wants to know more about everything related to </w:t>
            </w:r>
            <w:r w:rsidR="00931076">
              <w:t>IT</w:t>
            </w:r>
            <w:bookmarkStart w:id="0" w:name="_GoBack"/>
            <w:bookmarkEnd w:id="0"/>
            <w:r>
              <w:t>, I can de</w:t>
            </w:r>
            <w:r w:rsidR="00931076">
              <w:t>v</w:t>
            </w:r>
            <w:r>
              <w:t>oted myself to a subject if i find</w:t>
            </w:r>
            <w:r w:rsidR="00931076">
              <w:t xml:space="preserve"> </w:t>
            </w:r>
            <w:r>
              <w:t>it interresting</w:t>
            </w:r>
            <w:r w:rsidR="00392346">
              <w:t xml:space="preserve">. </w:t>
            </w:r>
          </w:p>
          <w:p w14:paraId="37BB7FB6" w14:textId="77777777" w:rsidR="00036450" w:rsidRPr="00D05622" w:rsidRDefault="00036450" w:rsidP="00392346"/>
          <w:sdt>
            <w:sdtPr>
              <w:id w:val="-1954003311"/>
              <w:placeholder>
                <w:docPart w:val="B7F71D4726434D2AAA8D0660FD2A1740"/>
              </w:placeholder>
              <w:temporary/>
              <w:showingPlcHdr/>
              <w15:appearance w15:val="hidden"/>
            </w:sdtPr>
            <w:sdtEndPr/>
            <w:sdtContent>
              <w:p w14:paraId="2F1F2CDB" w14:textId="77777777" w:rsidR="00036450" w:rsidRPr="00D05622" w:rsidRDefault="004813B3" w:rsidP="00392346">
                <w:pPr>
                  <w:pStyle w:val="Titre3"/>
                </w:pPr>
                <w:r w:rsidRPr="00D05622">
                  <w:t>CONTACT</w:t>
                </w:r>
              </w:p>
            </w:sdtContent>
          </w:sdt>
          <w:p w14:paraId="5A0888D3" w14:textId="039030BA" w:rsidR="004D3011" w:rsidRPr="00D05622" w:rsidRDefault="00C302DF" w:rsidP="00392346">
            <w:r>
              <w:t>PHONE NUMBER :</w:t>
            </w:r>
          </w:p>
          <w:p w14:paraId="1475FA7F" w14:textId="77777777" w:rsidR="004D3011" w:rsidRPr="00D05622" w:rsidRDefault="001031BF" w:rsidP="00392346">
            <w:r>
              <w:t>07 82 93 85 52</w:t>
            </w:r>
          </w:p>
          <w:p w14:paraId="0D178693" w14:textId="77777777" w:rsidR="004D3011" w:rsidRPr="00D05622" w:rsidRDefault="004D3011" w:rsidP="00392346"/>
          <w:sdt>
            <w:sdtPr>
              <w:id w:val="-240260293"/>
              <w:placeholder>
                <w:docPart w:val="64C79400EBB9496CAFC8FF5BBEF5BF86"/>
              </w:placeholder>
              <w:temporary/>
              <w:showingPlcHdr/>
              <w15:appearance w15:val="hidden"/>
            </w:sdtPr>
            <w:sdtEndPr/>
            <w:sdtContent>
              <w:p w14:paraId="5A925DDD" w14:textId="77777777" w:rsidR="004D3011" w:rsidRPr="00D05622" w:rsidRDefault="004D3011" w:rsidP="00392346">
                <w:r w:rsidRPr="00D05622">
                  <w:t>E-MAIL :</w:t>
                </w:r>
              </w:p>
            </w:sdtContent>
          </w:sdt>
          <w:p w14:paraId="3C27C46C" w14:textId="77777777" w:rsidR="00036450" w:rsidRPr="00D05622" w:rsidRDefault="001031BF" w:rsidP="00392346">
            <w:pPr>
              <w:rPr>
                <w:rStyle w:val="Lienhypertexte"/>
              </w:rPr>
            </w:pPr>
            <w:r>
              <w:t>samuelleberre@outlook.fr</w:t>
            </w:r>
          </w:p>
          <w:p w14:paraId="5CA7349B" w14:textId="44D279AC" w:rsidR="004D3011" w:rsidRPr="00D05622" w:rsidRDefault="00C302DF" w:rsidP="00392346">
            <w:pPr>
              <w:pStyle w:val="Titre3"/>
            </w:pPr>
            <w:r>
              <w:t>INTEREST</w:t>
            </w:r>
          </w:p>
          <w:p w14:paraId="159A0231" w14:textId="77777777" w:rsidR="004D3011" w:rsidRPr="00D05622" w:rsidRDefault="001031BF" w:rsidP="00392346">
            <w:r>
              <w:t>Manga</w:t>
            </w:r>
          </w:p>
          <w:p w14:paraId="5052CA25" w14:textId="52DCCCC9" w:rsidR="004D3011" w:rsidRPr="00D05622" w:rsidRDefault="001031BF" w:rsidP="00392346">
            <w:r>
              <w:t>S</w:t>
            </w:r>
            <w:r w:rsidR="004448BC">
              <w:t>e</w:t>
            </w:r>
            <w:r>
              <w:t xml:space="preserve">ries / </w:t>
            </w:r>
            <w:r w:rsidR="004448BC">
              <w:t>Movies</w:t>
            </w:r>
          </w:p>
          <w:p w14:paraId="1321DE10" w14:textId="2DEA0374" w:rsidR="004D3011" w:rsidRPr="00D05622" w:rsidRDefault="004448BC" w:rsidP="00392346">
            <w:r>
              <w:t>Video Games</w:t>
            </w:r>
          </w:p>
        </w:tc>
        <w:tc>
          <w:tcPr>
            <w:tcW w:w="720" w:type="dxa"/>
          </w:tcPr>
          <w:p w14:paraId="1550BF84" w14:textId="77777777" w:rsidR="001B2ABD" w:rsidRPr="00D05622" w:rsidRDefault="001B2ABD" w:rsidP="00392346"/>
        </w:tc>
        <w:tc>
          <w:tcPr>
            <w:tcW w:w="6470" w:type="dxa"/>
          </w:tcPr>
          <w:p w14:paraId="55CFEB2A" w14:textId="435A1E96" w:rsidR="001B2ABD" w:rsidRPr="00D05622" w:rsidRDefault="00C302DF" w:rsidP="00392346">
            <w:pPr>
              <w:pStyle w:val="Titre2"/>
            </w:pPr>
            <w:r>
              <w:t>EDUCATION</w:t>
            </w:r>
          </w:p>
          <w:p w14:paraId="247D9DA6" w14:textId="0BD58AB3" w:rsidR="00036450" w:rsidRPr="00D05622" w:rsidRDefault="001031BF" w:rsidP="00392346">
            <w:r>
              <w:t>UBS Vannes</w:t>
            </w:r>
          </w:p>
          <w:p w14:paraId="0215B8A8" w14:textId="1C993213" w:rsidR="00036450" w:rsidRPr="00D05622" w:rsidRDefault="001031BF" w:rsidP="00392346">
            <w:pPr>
              <w:pStyle w:val="Date"/>
            </w:pPr>
            <w:r>
              <w:t xml:space="preserve">2018 </w:t>
            </w:r>
            <w:r w:rsidR="00036450" w:rsidRPr="00D05622">
              <w:t>-</w:t>
            </w:r>
            <w:r>
              <w:t xml:space="preserve"> </w:t>
            </w:r>
            <w:r w:rsidR="004448BC">
              <w:t>2019</w:t>
            </w:r>
          </w:p>
          <w:p w14:paraId="0D162D3D" w14:textId="1368A18C" w:rsidR="00036450" w:rsidRDefault="00215558" w:rsidP="00392346">
            <w:r>
              <w:t>Graduation in BSC Degree in IT</w:t>
            </w:r>
          </w:p>
          <w:p w14:paraId="72350DCA" w14:textId="77777777" w:rsidR="004448BC" w:rsidRPr="00D05622" w:rsidRDefault="004448BC" w:rsidP="00392346"/>
          <w:p w14:paraId="26D22DF1" w14:textId="77777777" w:rsidR="001031BF" w:rsidRPr="00D05622" w:rsidRDefault="001031BF" w:rsidP="00392346">
            <w:r>
              <w:t>IUT Vannes</w:t>
            </w:r>
          </w:p>
          <w:p w14:paraId="6839338A" w14:textId="77777777" w:rsidR="001031BF" w:rsidRPr="00D05622" w:rsidRDefault="001031BF" w:rsidP="00392346">
            <w:pPr>
              <w:pStyle w:val="Date"/>
            </w:pPr>
            <w:r>
              <w:t xml:space="preserve">2016 </w:t>
            </w:r>
            <w:r w:rsidRPr="00D05622">
              <w:t>-</w:t>
            </w:r>
            <w:r>
              <w:t xml:space="preserve"> 2018</w:t>
            </w:r>
          </w:p>
          <w:p w14:paraId="11E53F7D" w14:textId="4A8C6D0E" w:rsidR="001031BF" w:rsidRDefault="00215558" w:rsidP="00392346">
            <w:r>
              <w:t xml:space="preserve">Graduation </w:t>
            </w:r>
            <w:r w:rsidR="00D87A0F">
              <w:t>D</w:t>
            </w:r>
            <w:r>
              <w:t>iploma of Higher Education in IT.</w:t>
            </w:r>
          </w:p>
          <w:p w14:paraId="6F22F49E" w14:textId="77777777" w:rsidR="004448BC" w:rsidRDefault="004448BC" w:rsidP="00392346"/>
          <w:p w14:paraId="22C14F7E" w14:textId="340F3988" w:rsidR="001031BF" w:rsidRPr="00D05622" w:rsidRDefault="00C302DF" w:rsidP="00392346">
            <w:r>
              <w:t>High School</w:t>
            </w:r>
            <w:r w:rsidR="001031BF">
              <w:t xml:space="preserve"> Benjamin Franklin Auray</w:t>
            </w:r>
          </w:p>
          <w:p w14:paraId="6D134746" w14:textId="77777777" w:rsidR="001031BF" w:rsidRPr="00D05622" w:rsidRDefault="001031BF" w:rsidP="00392346">
            <w:pPr>
              <w:pStyle w:val="Date"/>
            </w:pPr>
            <w:r>
              <w:t xml:space="preserve">2013 </w:t>
            </w:r>
            <w:r w:rsidRPr="00D05622">
              <w:t>-</w:t>
            </w:r>
            <w:r>
              <w:t xml:space="preserve"> 2016</w:t>
            </w:r>
          </w:p>
          <w:p w14:paraId="17A2329B" w14:textId="6E383077" w:rsidR="001031BF" w:rsidRPr="00D05622" w:rsidRDefault="00F05038" w:rsidP="00392346">
            <w:r>
              <w:t>Graduation A-level with IT speciality</w:t>
            </w:r>
          </w:p>
          <w:p w14:paraId="447C269F" w14:textId="1C8A96C9" w:rsidR="00036450" w:rsidRPr="00D05622" w:rsidRDefault="001031BF" w:rsidP="00392346">
            <w:pPr>
              <w:pStyle w:val="Titre2"/>
            </w:pPr>
            <w:r>
              <w:t xml:space="preserve"> </w:t>
            </w:r>
            <w:r w:rsidR="00C302DF">
              <w:t xml:space="preserve">WORK EXPerience </w:t>
            </w:r>
            <w:r w:rsidR="004448BC">
              <w:t>School and entreprise</w:t>
            </w:r>
          </w:p>
          <w:p w14:paraId="4B893E9D" w14:textId="6B33DA0F" w:rsidR="004448BC" w:rsidRDefault="004448BC" w:rsidP="00392346">
            <w:r w:rsidRPr="004448BC">
              <w:t xml:space="preserve">HGO </w:t>
            </w:r>
            <w:r>
              <w:t xml:space="preserve">Lorient </w:t>
            </w:r>
            <w:r w:rsidRPr="004448BC">
              <w:t>|</w:t>
            </w:r>
            <w:r>
              <w:t xml:space="preserve"> Analyst Developper</w:t>
            </w:r>
          </w:p>
          <w:p w14:paraId="3F416729" w14:textId="206B7E4F" w:rsidR="004448BC" w:rsidRDefault="004448BC" w:rsidP="00392346">
            <w:r>
              <w:t>July 2019 – August 2019</w:t>
            </w:r>
          </w:p>
          <w:p w14:paraId="56D95724" w14:textId="2CAF5885" w:rsidR="004448BC" w:rsidRDefault="004448BC" w:rsidP="00392346">
            <w:r>
              <w:t>Reali</w:t>
            </w:r>
            <w:r w:rsidR="00F752CC">
              <w:t>z</w:t>
            </w:r>
            <w:r>
              <w:t>ation of the analyse and the developpement of an existing tool.</w:t>
            </w:r>
          </w:p>
          <w:p w14:paraId="5C9EF456" w14:textId="77777777" w:rsidR="004448BC" w:rsidRDefault="004448BC" w:rsidP="00392346"/>
          <w:p w14:paraId="69E27215" w14:textId="4B1F7785" w:rsidR="00036450" w:rsidRPr="00D05622" w:rsidRDefault="00583B44" w:rsidP="00392346">
            <w:pPr>
              <w:rPr>
                <w:bCs/>
              </w:rPr>
            </w:pPr>
            <w:r w:rsidRPr="004448BC">
              <w:t>UBS</w:t>
            </w:r>
            <w:r>
              <w:t xml:space="preserve"> Vannes</w:t>
            </w:r>
            <w:r w:rsidR="00036450" w:rsidRPr="00D05622">
              <w:t xml:space="preserve"> | </w:t>
            </w:r>
            <w:r w:rsidR="004448BC">
              <w:t>Developper</w:t>
            </w:r>
          </w:p>
          <w:p w14:paraId="2F3F850B" w14:textId="071DC913" w:rsidR="00036450" w:rsidRPr="00D05622" w:rsidRDefault="00C302DF" w:rsidP="00392346">
            <w:r>
              <w:t>February</w:t>
            </w:r>
            <w:r w:rsidR="00583B44">
              <w:t xml:space="preserve"> 2019 </w:t>
            </w:r>
            <w:r w:rsidR="00036450" w:rsidRPr="00D05622">
              <w:t>–</w:t>
            </w:r>
            <w:r w:rsidR="00583B44">
              <w:t xml:space="preserve"> Mai 2019</w:t>
            </w:r>
          </w:p>
          <w:p w14:paraId="4D3C2BDB" w14:textId="59107C0E" w:rsidR="004D3011" w:rsidRDefault="004448BC" w:rsidP="00392346">
            <w:r>
              <w:t>Participation in the realization of the engine of a Mahjong game during a project</w:t>
            </w:r>
          </w:p>
          <w:p w14:paraId="687405BE" w14:textId="77777777" w:rsidR="004448BC" w:rsidRPr="00D05622" w:rsidRDefault="004448BC" w:rsidP="00392346"/>
          <w:p w14:paraId="186B5591" w14:textId="059344E6" w:rsidR="004D3011" w:rsidRPr="00D05622" w:rsidRDefault="00583B44" w:rsidP="00392346">
            <w:pPr>
              <w:rPr>
                <w:bCs/>
              </w:rPr>
            </w:pPr>
            <w:r>
              <w:t>IUT Lorient</w:t>
            </w:r>
            <w:r w:rsidR="004D3011" w:rsidRPr="00D05622">
              <w:t xml:space="preserve"> | </w:t>
            </w:r>
            <w:r w:rsidR="004448BC">
              <w:t>Trainee</w:t>
            </w:r>
          </w:p>
          <w:p w14:paraId="68BE4974" w14:textId="1E006E25" w:rsidR="004D3011" w:rsidRPr="00D05622" w:rsidRDefault="00C302DF" w:rsidP="00392346">
            <w:r>
              <w:t>April</w:t>
            </w:r>
            <w:r w:rsidR="00583B44">
              <w:t xml:space="preserve"> 2018 </w:t>
            </w:r>
            <w:r w:rsidR="004D3011" w:rsidRPr="00D05622">
              <w:t>–</w:t>
            </w:r>
            <w:r w:rsidR="00583B44">
              <w:t xml:space="preserve"> </w:t>
            </w:r>
            <w:r>
              <w:t>June</w:t>
            </w:r>
            <w:r w:rsidR="00583B44">
              <w:t xml:space="preserve"> 2018</w:t>
            </w:r>
          </w:p>
          <w:p w14:paraId="7A3BCFC2" w14:textId="79BB0591" w:rsidR="00215558" w:rsidRPr="00215558" w:rsidRDefault="00215558" w:rsidP="00215558">
            <w:pPr>
              <w:rPr>
                <w:rFonts w:ascii="Courier New" w:eastAsia="Times New Roman" w:hAnsi="Courier New" w:cs="Courier New"/>
                <w:sz w:val="20"/>
                <w:szCs w:val="20"/>
                <w:lang w:eastAsia="fr-FR" w:bidi="ar-SA"/>
              </w:rPr>
            </w:pPr>
            <w:r>
              <w:t>Realization of an automation of the monitoring of recruitment by training.</w:t>
            </w:r>
            <w:r w:rsidR="00036450" w:rsidRPr="00D05622">
              <w:t xml:space="preserve"> </w:t>
            </w:r>
          </w:p>
          <w:p w14:paraId="02F75203" w14:textId="77777777" w:rsidR="004448BC" w:rsidRPr="00D05622" w:rsidRDefault="004448BC" w:rsidP="00392346"/>
          <w:p w14:paraId="26386FF4" w14:textId="455A456E" w:rsidR="004D3011" w:rsidRPr="00D05622" w:rsidRDefault="00583B44" w:rsidP="00392346">
            <w:pPr>
              <w:rPr>
                <w:bCs/>
              </w:rPr>
            </w:pPr>
            <w:r>
              <w:t>IUT Vannes</w:t>
            </w:r>
            <w:r w:rsidR="004D3011" w:rsidRPr="00D05622">
              <w:t xml:space="preserve"> | </w:t>
            </w:r>
            <w:r w:rsidR="004448BC">
              <w:t>Developper</w:t>
            </w:r>
          </w:p>
          <w:p w14:paraId="5E2BAE7E" w14:textId="77777777" w:rsidR="004D3011" w:rsidRPr="00D05622" w:rsidRDefault="002C17EE" w:rsidP="00392346">
            <w:r>
              <w:t xml:space="preserve">2016 </w:t>
            </w:r>
            <w:r w:rsidR="004D3011" w:rsidRPr="00D05622">
              <w:t>–</w:t>
            </w:r>
            <w:r>
              <w:t xml:space="preserve"> 2018</w:t>
            </w:r>
          </w:p>
          <w:p w14:paraId="4CD20338" w14:textId="67E90EE9" w:rsidR="004D3011" w:rsidRDefault="004448BC" w:rsidP="00392346">
            <w:r>
              <w:t xml:space="preserve">Creation of many web site with PHP and JavaScript. </w:t>
            </w:r>
            <w:r w:rsidR="00F752CC">
              <w:t>Realization of many project in Java like an SQL editor. Developpement of an application with an API REST in PHP and Java.</w:t>
            </w:r>
          </w:p>
          <w:p w14:paraId="2FD26751" w14:textId="22FDD95C" w:rsidR="00036450" w:rsidRPr="00D05622" w:rsidRDefault="00C302DF" w:rsidP="00392346">
            <w:pPr>
              <w:pStyle w:val="Titre2"/>
            </w:pPr>
            <w:r>
              <w:t>SKILLS</w:t>
            </w:r>
          </w:p>
          <w:p w14:paraId="35D25E73" w14:textId="77777777" w:rsidR="00036450" w:rsidRPr="00D05622" w:rsidRDefault="00112054" w:rsidP="00392346">
            <w:pPr>
              <w:rPr>
                <w:color w:val="FFFFFF" w:themeColor="background1"/>
              </w:rPr>
            </w:pPr>
            <w:r w:rsidRPr="00D05622">
              <w:rPr>
                <w:noProof/>
                <w:lang w:eastAsia="en-US"/>
              </w:rPr>
              <w:drawing>
                <wp:inline distT="0" distB="0" distL="0" distR="0" wp14:anchorId="4B9C2F37" wp14:editId="1F2A3986">
                  <wp:extent cx="3990975" cy="1257300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1FB66E97" w14:textId="77777777" w:rsidR="0043117B" w:rsidRPr="00D05622" w:rsidRDefault="00C41C5B" w:rsidP="00392346"/>
    <w:sectPr w:rsidR="0043117B" w:rsidRPr="00D05622" w:rsidSect="005E7054">
      <w:headerReference w:type="default" r:id="rId11"/>
      <w:pgSz w:w="11906" w:h="16838" w:code="9"/>
      <w:pgMar w:top="720" w:right="567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4A039" w14:textId="77777777" w:rsidR="00C41C5B" w:rsidRDefault="00C41C5B" w:rsidP="00392346">
      <w:r>
        <w:separator/>
      </w:r>
    </w:p>
  </w:endnote>
  <w:endnote w:type="continuationSeparator" w:id="0">
    <w:p w14:paraId="09C80A38" w14:textId="77777777" w:rsidR="00C41C5B" w:rsidRDefault="00C41C5B" w:rsidP="0039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7D6B7" w14:textId="77777777" w:rsidR="00C41C5B" w:rsidRDefault="00C41C5B" w:rsidP="00392346">
      <w:r>
        <w:separator/>
      </w:r>
    </w:p>
  </w:footnote>
  <w:footnote w:type="continuationSeparator" w:id="0">
    <w:p w14:paraId="42FCD2B6" w14:textId="77777777" w:rsidR="00C41C5B" w:rsidRDefault="00C41C5B" w:rsidP="00392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BDD64" w14:textId="77777777" w:rsidR="000C45FF" w:rsidRDefault="000C45FF" w:rsidP="00392346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367664F" wp14:editId="40CCD6BE">
          <wp:simplePos x="0" y="0"/>
          <wp:positionH relativeFrom="page">
            <wp:posOffset>152400</wp:posOffset>
          </wp:positionH>
          <wp:positionV relativeFrom="page">
            <wp:posOffset>228599</wp:posOffset>
          </wp:positionV>
          <wp:extent cx="7259320" cy="10238739"/>
          <wp:effectExtent l="0" t="0" r="0" b="0"/>
          <wp:wrapNone/>
          <wp:docPr id="3" name="Graphisme 3" descr="élément décora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0932" cy="10255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F"/>
    <w:rsid w:val="00036450"/>
    <w:rsid w:val="000C45FF"/>
    <w:rsid w:val="000E3FD1"/>
    <w:rsid w:val="001031BF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15558"/>
    <w:rsid w:val="00215FAA"/>
    <w:rsid w:val="002400EB"/>
    <w:rsid w:val="00256CF7"/>
    <w:rsid w:val="002C17EE"/>
    <w:rsid w:val="0030481B"/>
    <w:rsid w:val="0037121F"/>
    <w:rsid w:val="00392346"/>
    <w:rsid w:val="004071FC"/>
    <w:rsid w:val="004448BC"/>
    <w:rsid w:val="00445947"/>
    <w:rsid w:val="004813B3"/>
    <w:rsid w:val="00493F68"/>
    <w:rsid w:val="00496591"/>
    <w:rsid w:val="004B11AD"/>
    <w:rsid w:val="004C63E4"/>
    <w:rsid w:val="004D3011"/>
    <w:rsid w:val="005262AC"/>
    <w:rsid w:val="00583B44"/>
    <w:rsid w:val="00585411"/>
    <w:rsid w:val="005B2659"/>
    <w:rsid w:val="005E39D5"/>
    <w:rsid w:val="005E7054"/>
    <w:rsid w:val="00600670"/>
    <w:rsid w:val="0062123A"/>
    <w:rsid w:val="00646E75"/>
    <w:rsid w:val="006771D0"/>
    <w:rsid w:val="00715FCB"/>
    <w:rsid w:val="00743101"/>
    <w:rsid w:val="007867A0"/>
    <w:rsid w:val="007927F5"/>
    <w:rsid w:val="007A6A4A"/>
    <w:rsid w:val="00802CA0"/>
    <w:rsid w:val="00931076"/>
    <w:rsid w:val="00A2118D"/>
    <w:rsid w:val="00AC6745"/>
    <w:rsid w:val="00AD76E2"/>
    <w:rsid w:val="00B20152"/>
    <w:rsid w:val="00B31449"/>
    <w:rsid w:val="00B56FC0"/>
    <w:rsid w:val="00B70850"/>
    <w:rsid w:val="00C066B6"/>
    <w:rsid w:val="00C302DF"/>
    <w:rsid w:val="00C37BA1"/>
    <w:rsid w:val="00C41C5B"/>
    <w:rsid w:val="00C4674C"/>
    <w:rsid w:val="00C506CF"/>
    <w:rsid w:val="00C72BED"/>
    <w:rsid w:val="00C9578B"/>
    <w:rsid w:val="00D05622"/>
    <w:rsid w:val="00D2522B"/>
    <w:rsid w:val="00D419DF"/>
    <w:rsid w:val="00D5459D"/>
    <w:rsid w:val="00D87A0F"/>
    <w:rsid w:val="00DD172A"/>
    <w:rsid w:val="00E25A26"/>
    <w:rsid w:val="00E4381A"/>
    <w:rsid w:val="00E55D74"/>
    <w:rsid w:val="00E56434"/>
    <w:rsid w:val="00F05038"/>
    <w:rsid w:val="00F37813"/>
    <w:rsid w:val="00F60274"/>
    <w:rsid w:val="00F752CC"/>
    <w:rsid w:val="00F77FB9"/>
    <w:rsid w:val="00FB068F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FA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346"/>
    <w:pPr>
      <w:jc w:val="both"/>
    </w:pPr>
    <w:rPr>
      <w:sz w:val="18"/>
      <w:szCs w:val="22"/>
      <w:lang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C37BA1"/>
    <w:rPr>
      <w:color w:val="DD8047" w:themeColor="accent2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09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94F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5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555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Local\Packages\Microsoft.Office.Desktop_8wekyb3d8bbwe\LocalCache\Roaming\Microsoft\Templates\C.V.%20gris%20bleu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244100752322426"/>
          <c:y val="0"/>
          <c:w val="0.72819022920464294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 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HTML5 / CSS3</c:v>
                </c:pt>
                <c:pt idx="1">
                  <c:v>PHP / JavaScript</c:v>
                </c:pt>
                <c:pt idx="2">
                  <c:v>SQL</c:v>
                </c:pt>
                <c:pt idx="3">
                  <c:v>C / C++</c:v>
                </c:pt>
                <c:pt idx="4">
                  <c:v>Java</c:v>
                </c:pt>
                <c:pt idx="5">
                  <c:v>English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0.75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0.65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63040128"/>
        <c:axId val="64832256"/>
      </c:barChart>
      <c:catAx>
        <c:axId val="63040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4832256"/>
        <c:crosses val="autoZero"/>
        <c:auto val="1"/>
        <c:lblAlgn val="ctr"/>
        <c:lblOffset val="100"/>
        <c:noMultiLvlLbl val="0"/>
      </c:catAx>
      <c:valAx>
        <c:axId val="6483225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6304012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71D4726434D2AAA8D0660FD2A17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966E0-22F2-4383-8796-0BB44F907E0E}"/>
      </w:docPartPr>
      <w:docPartBody>
        <w:p w:rsidR="009710A1" w:rsidRDefault="00273084">
          <w:pPr>
            <w:pStyle w:val="B7F71D4726434D2AAA8D0660FD2A1740"/>
          </w:pPr>
          <w:r w:rsidRPr="00D05622">
            <w:rPr>
              <w:lang w:bidi="fr-FR"/>
            </w:rPr>
            <w:t>CONTACT</w:t>
          </w:r>
        </w:p>
      </w:docPartBody>
    </w:docPart>
    <w:docPart>
      <w:docPartPr>
        <w:name w:val="64C79400EBB9496CAFC8FF5BBEF5BF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6A8CE2-9E4C-473F-A40A-AE8D64524885}"/>
      </w:docPartPr>
      <w:docPartBody>
        <w:p w:rsidR="009710A1" w:rsidRDefault="00273084">
          <w:pPr>
            <w:pStyle w:val="64C79400EBB9496CAFC8FF5BBEF5BF86"/>
          </w:pPr>
          <w:r w:rsidRPr="00D05622">
            <w:rPr>
              <w:lang w:bidi="fr-FR"/>
            </w:rPr>
            <w:t>E-MAIL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9"/>
    <w:rsid w:val="000D0F19"/>
    <w:rsid w:val="00273084"/>
    <w:rsid w:val="003C65F2"/>
    <w:rsid w:val="009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0EC1A9573544BEB763C1A194C2C44B">
    <w:name w:val="A10EC1A9573544BEB763C1A194C2C44B"/>
  </w:style>
  <w:style w:type="paragraph" w:customStyle="1" w:styleId="CF8077DC94494CFDA954B6968566ED3F">
    <w:name w:val="CF8077DC94494CFDA954B6968566ED3F"/>
  </w:style>
  <w:style w:type="paragraph" w:customStyle="1" w:styleId="BDBC9D7AFC5F4E93A00642E262C1678A">
    <w:name w:val="BDBC9D7AFC5F4E93A00642E262C1678A"/>
  </w:style>
  <w:style w:type="paragraph" w:customStyle="1" w:styleId="E9755A66208748CCAAE29F13CB6A5F39">
    <w:name w:val="E9755A66208748CCAAE29F13CB6A5F39"/>
  </w:style>
  <w:style w:type="paragraph" w:customStyle="1" w:styleId="B7F71D4726434D2AAA8D0660FD2A1740">
    <w:name w:val="B7F71D4726434D2AAA8D0660FD2A1740"/>
  </w:style>
  <w:style w:type="paragraph" w:customStyle="1" w:styleId="CA0310C4B0594D5EA4991D0491B44F2A">
    <w:name w:val="CA0310C4B0594D5EA4991D0491B44F2A"/>
  </w:style>
  <w:style w:type="paragraph" w:customStyle="1" w:styleId="7E01F75738C04F6F9919A222FEEC293C">
    <w:name w:val="7E01F75738C04F6F9919A222FEEC293C"/>
  </w:style>
  <w:style w:type="paragraph" w:customStyle="1" w:styleId="FE296FEF67D141D9B80622CA177AB9F0">
    <w:name w:val="FE296FEF67D141D9B80622CA177AB9F0"/>
  </w:style>
  <w:style w:type="paragraph" w:customStyle="1" w:styleId="289457BCDF6C45158FF9BB27C66ACFB6">
    <w:name w:val="289457BCDF6C45158FF9BB27C66ACFB6"/>
  </w:style>
  <w:style w:type="paragraph" w:customStyle="1" w:styleId="64C79400EBB9496CAFC8FF5BBEF5BF86">
    <w:name w:val="64C79400EBB9496CAFC8FF5BBEF5BF86"/>
  </w:style>
  <w:style w:type="character" w:styleId="Lienhypertexte">
    <w:name w:val="Hyperlink"/>
    <w:basedOn w:val="Policepardfaut"/>
    <w:uiPriority w:val="99"/>
    <w:unhideWhenUsed/>
    <w:rPr>
      <w:color w:val="ED7D31" w:themeColor="accent2"/>
      <w:u w:val="single"/>
    </w:rPr>
  </w:style>
  <w:style w:type="paragraph" w:customStyle="1" w:styleId="A3CD1DD09D064CE6B262EE4DEA18BEBE">
    <w:name w:val="A3CD1DD09D064CE6B262EE4DEA18BEBE"/>
  </w:style>
  <w:style w:type="paragraph" w:customStyle="1" w:styleId="CF3046D2B9914E89946C1F9E06D160BE">
    <w:name w:val="CF3046D2B9914E89946C1F9E06D160BE"/>
  </w:style>
  <w:style w:type="paragraph" w:customStyle="1" w:styleId="B38223BC4A7F442EA5B5F997DC6F11A0">
    <w:name w:val="B38223BC4A7F442EA5B5F997DC6F11A0"/>
  </w:style>
  <w:style w:type="paragraph" w:customStyle="1" w:styleId="D6D7E4D4E9C74A71B2C11EB3E0AA3328">
    <w:name w:val="D6D7E4D4E9C74A71B2C11EB3E0AA3328"/>
  </w:style>
  <w:style w:type="paragraph" w:customStyle="1" w:styleId="0070ED051D2A4DFCB2095B006051B132">
    <w:name w:val="0070ED051D2A4DFCB2095B006051B132"/>
  </w:style>
  <w:style w:type="paragraph" w:customStyle="1" w:styleId="83C09E8713A8490BB83151C99168223C">
    <w:name w:val="83C09E8713A8490BB83151C99168223C"/>
  </w:style>
  <w:style w:type="paragraph" w:customStyle="1" w:styleId="4D94EBD4C588404FB52F69FB69D3B739">
    <w:name w:val="4D94EBD4C588404FB52F69FB69D3B739"/>
  </w:style>
  <w:style w:type="paragraph" w:customStyle="1" w:styleId="07250B46195E4521BA179F464DF72F2A">
    <w:name w:val="07250B46195E4521BA179F464DF72F2A"/>
  </w:style>
  <w:style w:type="paragraph" w:customStyle="1" w:styleId="2F1B3B1D24194E8C808465384202DA93">
    <w:name w:val="2F1B3B1D24194E8C808465384202DA93"/>
  </w:style>
  <w:style w:type="paragraph" w:customStyle="1" w:styleId="484C0BCB717749A5877154C3E43C782D">
    <w:name w:val="484C0BCB717749A5877154C3E43C782D"/>
  </w:style>
  <w:style w:type="paragraph" w:customStyle="1" w:styleId="E018D752A65F4F38AFE21D5647EF0D94">
    <w:name w:val="E018D752A65F4F38AFE21D5647EF0D94"/>
  </w:style>
  <w:style w:type="paragraph" w:customStyle="1" w:styleId="2613A2AF463A4CD5AAE6D2FA56372D81">
    <w:name w:val="2613A2AF463A4CD5AAE6D2FA56372D81"/>
  </w:style>
  <w:style w:type="paragraph" w:customStyle="1" w:styleId="5471FC1B93484860B07E24ECDC4EB5A7">
    <w:name w:val="5471FC1B93484860B07E24ECDC4EB5A7"/>
  </w:style>
  <w:style w:type="paragraph" w:customStyle="1" w:styleId="B812B2D3D50649D6B62591966941B057">
    <w:name w:val="B812B2D3D50649D6B62591966941B057"/>
  </w:style>
  <w:style w:type="paragraph" w:customStyle="1" w:styleId="DE17EA2A18C74159804675F685B398C3">
    <w:name w:val="DE17EA2A18C74159804675F685B398C3"/>
  </w:style>
  <w:style w:type="paragraph" w:customStyle="1" w:styleId="460CB5D4AF0246A2850D833E5E5D5D85">
    <w:name w:val="460CB5D4AF0246A2850D833E5E5D5D85"/>
  </w:style>
  <w:style w:type="paragraph" w:customStyle="1" w:styleId="DC53AC8A5ED841E89B2EB5A8191B0966">
    <w:name w:val="DC53AC8A5ED841E89B2EB5A8191B0966"/>
  </w:style>
  <w:style w:type="paragraph" w:customStyle="1" w:styleId="6EED5C42A7D24F3DBFC73D3B60FFDE74">
    <w:name w:val="6EED5C42A7D24F3DBFC73D3B60FFDE74"/>
  </w:style>
  <w:style w:type="paragraph" w:customStyle="1" w:styleId="9940487F522348F4A4B6A332CC4D1404">
    <w:name w:val="9940487F522348F4A4B6A332CC4D1404"/>
  </w:style>
  <w:style w:type="paragraph" w:customStyle="1" w:styleId="DFD3B13BAA324FB286508E6CB9B6AAE1">
    <w:name w:val="DFD3B13BAA324FB286508E6CB9B6AAE1"/>
  </w:style>
  <w:style w:type="paragraph" w:customStyle="1" w:styleId="7E77293BF4F64A069F8BC9AB203BC55E">
    <w:name w:val="7E77293BF4F64A069F8BC9AB203BC55E"/>
  </w:style>
  <w:style w:type="paragraph" w:customStyle="1" w:styleId="8D2236EA1A8545C191F77A0CDCE0D37D">
    <w:name w:val="8D2236EA1A8545C191F77A0CDCE0D37D"/>
  </w:style>
  <w:style w:type="paragraph" w:customStyle="1" w:styleId="054307A675EC49AE90A897722E30A6BB">
    <w:name w:val="054307A675EC49AE90A897722E30A6BB"/>
  </w:style>
  <w:style w:type="paragraph" w:customStyle="1" w:styleId="8568F60AD2534A40AAA70580F32BE6DB">
    <w:name w:val="8568F60AD2534A40AAA70580F32BE6DB"/>
  </w:style>
  <w:style w:type="paragraph" w:customStyle="1" w:styleId="8AA371F0C37F4F47BBA5AE5A5460B842">
    <w:name w:val="8AA371F0C37F4F47BBA5AE5A5460B842"/>
  </w:style>
  <w:style w:type="paragraph" w:customStyle="1" w:styleId="777FD375A509414EB447EDDF59766BB6">
    <w:name w:val="777FD375A509414EB447EDDF59766BB6"/>
  </w:style>
  <w:style w:type="paragraph" w:customStyle="1" w:styleId="37621F28FC104BC383A2A1EFC8B0F3D4">
    <w:name w:val="37621F28FC104BC383A2A1EFC8B0F3D4"/>
  </w:style>
  <w:style w:type="paragraph" w:customStyle="1" w:styleId="385EB8F1B3C2483B99C974A75E7456CA">
    <w:name w:val="385EB8F1B3C2483B99C974A75E7456CA"/>
  </w:style>
  <w:style w:type="paragraph" w:customStyle="1" w:styleId="2125478A6980448491CD62D01A944A59">
    <w:name w:val="2125478A6980448491CD62D01A944A59"/>
  </w:style>
  <w:style w:type="paragraph" w:customStyle="1" w:styleId="1A33D9F2D510420F8183FAF89969CC56">
    <w:name w:val="1A33D9F2D510420F8183FAF89969CC56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41C10D4D79E4A2EA0B310989F47F0FA">
    <w:name w:val="941C10D4D79E4A2EA0B310989F47F0FA"/>
  </w:style>
  <w:style w:type="paragraph" w:customStyle="1" w:styleId="0F9CF993EC004D48A7FF917C494516D5">
    <w:name w:val="0F9CF993EC004D48A7FF917C494516D5"/>
    <w:rsid w:val="000D0F19"/>
  </w:style>
  <w:style w:type="paragraph" w:customStyle="1" w:styleId="197EFB176A7042289590CDD8E22CAED5">
    <w:name w:val="197EFB176A7042289590CDD8E22CAED5"/>
    <w:rsid w:val="000D0F19"/>
  </w:style>
  <w:style w:type="paragraph" w:customStyle="1" w:styleId="3DC79A0DD6F74F1A9DD813D513231552">
    <w:name w:val="3DC79A0DD6F74F1A9DD813D513231552"/>
    <w:rsid w:val="000D0F19"/>
  </w:style>
  <w:style w:type="paragraph" w:customStyle="1" w:styleId="6B05DA94A37142B2852D34F325FC44F7">
    <w:name w:val="6B05DA94A37142B2852D34F325FC44F7"/>
    <w:rsid w:val="000D0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2019-09-30T18:19:00Z</dcterms:created>
  <dcterms:modified xsi:type="dcterms:W3CDTF">2019-09-30T19:04:00Z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